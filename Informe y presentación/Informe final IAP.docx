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01F3E" w14:textId="77777777" w:rsidR="00E31F37" w:rsidRDefault="00323018" w:rsidP="00F26525">
      <w:pPr>
        <w:jc w:val="both"/>
        <w:rPr>
          <w:i/>
          <w:iCs/>
          <w:color w:val="575F6D" w:themeColor="text2"/>
          <w:spacing w:val="5"/>
          <w:szCs w:val="24"/>
        </w:rPr>
      </w:pP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45952" behindDoc="0" locked="0" layoutInCell="0" allowOverlap="1" wp14:anchorId="3C098FF8" wp14:editId="55E4E70C">
                <wp:simplePos x="0" y="0"/>
                <wp:positionH relativeFrom="margin">
                  <wp:posOffset>-2100</wp:posOffset>
                </wp:positionH>
                <wp:positionV relativeFrom="margin">
                  <wp:posOffset>7007549</wp:posOffset>
                </wp:positionV>
                <wp:extent cx="4660900" cy="1850458"/>
                <wp:effectExtent l="0" t="0" r="0" b="0"/>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8504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A8FB8A" w14:textId="77777777" w:rsidR="00323018" w:rsidRDefault="00323018">
                            <w:pPr>
                              <w:spacing w:after="100"/>
                              <w:rPr>
                                <w:color w:val="0070C0"/>
                                <w:szCs w:val="24"/>
                              </w:rPr>
                            </w:pPr>
                            <w:r>
                              <w:rPr>
                                <w:color w:val="0070C0"/>
                                <w:szCs w:val="24"/>
                              </w:rPr>
                              <w:t>Integrantes:</w:t>
                            </w:r>
                          </w:p>
                          <w:p w14:paraId="49C68931" w14:textId="73F3E743" w:rsidR="00323018" w:rsidRPr="00323018" w:rsidRDefault="00CC7C1E" w:rsidP="000F1F0D">
                            <w:pPr>
                              <w:pStyle w:val="Prrafodelista"/>
                              <w:numPr>
                                <w:ilvl w:val="0"/>
                                <w:numId w:val="7"/>
                              </w:numPr>
                              <w:spacing w:after="100"/>
                              <w:rPr>
                                <w:color w:val="0070C0"/>
                                <w:szCs w:val="24"/>
                              </w:rPr>
                            </w:pPr>
                            <w:sdt>
                              <w:sdtPr>
                                <w:rPr>
                                  <w:color w:val="0070C0"/>
                                  <w:szCs w:val="24"/>
                                </w:rPr>
                                <w:alias w:val="Fecha"/>
                                <w:id w:val="28043009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0F1F0D" w:rsidRPr="000F1F0D">
                                  <w:rPr>
                                    <w:color w:val="0070C0"/>
                                    <w:szCs w:val="24"/>
                                  </w:rPr>
                                  <w:t>Benamo Sebastián</w:t>
                                </w:r>
                              </w:sdtContent>
                            </w:sdt>
                            <w:r w:rsidR="000F1F0D">
                              <w:rPr>
                                <w:color w:val="0070C0"/>
                                <w:szCs w:val="24"/>
                              </w:rPr>
                              <w:t xml:space="preserve"> (108874)</w:t>
                            </w:r>
                          </w:p>
                          <w:p w14:paraId="6089EF25" w14:textId="16E988EE" w:rsidR="00323018" w:rsidRPr="00323018" w:rsidRDefault="00323018" w:rsidP="00323018">
                            <w:pPr>
                              <w:pStyle w:val="Prrafodelista"/>
                              <w:numPr>
                                <w:ilvl w:val="0"/>
                                <w:numId w:val="7"/>
                              </w:numPr>
                              <w:spacing w:after="100"/>
                              <w:rPr>
                                <w:color w:val="0070C0"/>
                                <w:szCs w:val="24"/>
                              </w:rPr>
                            </w:pPr>
                            <w:r w:rsidRPr="00323018">
                              <w:rPr>
                                <w:color w:val="0070C0"/>
                                <w:szCs w:val="24"/>
                              </w:rPr>
                              <w:t>Catalfamo Salvador</w:t>
                            </w:r>
                            <w:r w:rsidR="000F1F0D">
                              <w:rPr>
                                <w:color w:val="0070C0"/>
                                <w:szCs w:val="24"/>
                              </w:rPr>
                              <w:t xml:space="preserve"> (107879)</w:t>
                            </w:r>
                          </w:p>
                          <w:p w14:paraId="26A8502F" w14:textId="45FA5F50" w:rsidR="00323018" w:rsidRDefault="00323018" w:rsidP="000F1F0D">
                            <w:pPr>
                              <w:pStyle w:val="Prrafodelista"/>
                              <w:numPr>
                                <w:ilvl w:val="0"/>
                                <w:numId w:val="7"/>
                              </w:numPr>
                              <w:spacing w:after="100"/>
                              <w:rPr>
                                <w:color w:val="0070C0"/>
                                <w:szCs w:val="24"/>
                              </w:rPr>
                            </w:pPr>
                            <w:r w:rsidRPr="00323018">
                              <w:rPr>
                                <w:color w:val="0070C0"/>
                                <w:szCs w:val="24"/>
                              </w:rPr>
                              <w:t>Salazar Gabriel</w:t>
                            </w:r>
                            <w:r w:rsidR="000F1F0D">
                              <w:rPr>
                                <w:color w:val="0070C0"/>
                                <w:szCs w:val="24"/>
                              </w:rPr>
                              <w:t xml:space="preserve"> (</w:t>
                            </w:r>
                            <w:r w:rsidR="000F1F0D" w:rsidRPr="000F1F0D">
                              <w:rPr>
                                <w:color w:val="0070C0"/>
                                <w:szCs w:val="24"/>
                              </w:rPr>
                              <w:t>111939</w:t>
                            </w:r>
                            <w:r w:rsidR="000F1F0D">
                              <w:rPr>
                                <w:color w:val="0070C0"/>
                                <w:szCs w:val="24"/>
                              </w:rPr>
                              <w:t>)</w:t>
                            </w:r>
                          </w:p>
                          <w:p w14:paraId="2218EA93" w14:textId="77777777" w:rsidR="00323018" w:rsidRDefault="00323018" w:rsidP="00323018">
                            <w:pPr>
                              <w:spacing w:after="100"/>
                              <w:rPr>
                                <w:color w:val="0070C0"/>
                                <w:szCs w:val="24"/>
                              </w:rPr>
                            </w:pPr>
                            <w:r>
                              <w:rPr>
                                <w:color w:val="0070C0"/>
                                <w:szCs w:val="24"/>
                              </w:rPr>
                              <w:t>Profesora:</w:t>
                            </w:r>
                          </w:p>
                          <w:p w14:paraId="30EBD887" w14:textId="77777777" w:rsidR="00323018" w:rsidRPr="00323018" w:rsidRDefault="00323018" w:rsidP="00323018">
                            <w:pPr>
                              <w:pStyle w:val="Prrafodelista"/>
                              <w:numPr>
                                <w:ilvl w:val="0"/>
                                <w:numId w:val="7"/>
                              </w:numPr>
                              <w:spacing w:after="100"/>
                              <w:rPr>
                                <w:color w:val="0070C0"/>
                                <w:szCs w:val="24"/>
                              </w:rPr>
                            </w:pPr>
                            <w:r>
                              <w:rPr>
                                <w:color w:val="0070C0"/>
                                <w:szCs w:val="24"/>
                              </w:rPr>
                              <w:t>Mar</w:t>
                            </w:r>
                            <w:r w:rsidR="00AC6525">
                              <w:rPr>
                                <w:color w:val="0070C0"/>
                                <w:szCs w:val="24"/>
                              </w:rPr>
                              <w:t>ía Lujá</w:t>
                            </w:r>
                            <w:r>
                              <w:rPr>
                                <w:color w:val="0070C0"/>
                                <w:szCs w:val="24"/>
                              </w:rPr>
                              <w:t xml:space="preserve">n </w:t>
                            </w:r>
                            <w:r w:rsidRPr="00323018">
                              <w:rPr>
                                <w:color w:val="0070C0"/>
                                <w:szCs w:val="24"/>
                              </w:rPr>
                              <w:t>Ganuza </w:t>
                            </w:r>
                          </w:p>
                          <w:p w14:paraId="62DE85B0" w14:textId="77777777" w:rsidR="00323018" w:rsidRPr="00323018" w:rsidRDefault="00323018">
                            <w:pPr>
                              <w:spacing w:after="100"/>
                              <w:rPr>
                                <w:color w:val="0070C0"/>
                                <w:szCs w:val="24"/>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C098FF8" id="Rectángulo 54" o:spid="_x0000_s1026" style="position:absolute;left:0;text-align:left;margin-left:-.15pt;margin-top:551.8pt;width:367pt;height:145.7pt;z-index:2516459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" o:allowincell="f" stroked="f">
                <v:textbox>
                  <w:txbxContent>
                    <w:p w14:paraId="0CA8FB8A" w14:textId="77777777" w:rsidR="00323018" w:rsidRDefault="00323018">
                      <w:pPr>
                        <w:spacing w:after="100"/>
                        <w:rPr>
                          <w:color w:val="0070C0"/>
                          <w:szCs w:val="24"/>
                        </w:rPr>
                      </w:pPr>
                      <w:r>
                        <w:rPr>
                          <w:color w:val="0070C0"/>
                          <w:szCs w:val="24"/>
                        </w:rPr>
                        <w:t>Integrantes:</w:t>
                      </w:r>
                    </w:p>
                    <w:p w14:paraId="49C68931" w14:textId="73F3E743" w:rsidR="00323018" w:rsidRPr="00323018" w:rsidRDefault="00CC7C1E" w:rsidP="000F1F0D">
                      <w:pPr>
                        <w:pStyle w:val="Prrafodelista"/>
                        <w:numPr>
                          <w:ilvl w:val="0"/>
                          <w:numId w:val="7"/>
                        </w:numPr>
                        <w:spacing w:after="100"/>
                        <w:rPr>
                          <w:color w:val="0070C0"/>
                          <w:szCs w:val="24"/>
                        </w:rPr>
                      </w:pPr>
                      <w:sdt>
                        <w:sdtPr>
                          <w:rPr>
                            <w:color w:val="0070C0"/>
                            <w:szCs w:val="24"/>
                          </w:rPr>
                          <w:alias w:val="Fecha"/>
                          <w:id w:val="28043009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0F1F0D" w:rsidRPr="000F1F0D">
                            <w:rPr>
                              <w:color w:val="0070C0"/>
                              <w:szCs w:val="24"/>
                            </w:rPr>
                            <w:t>Benamo Sebastián</w:t>
                          </w:r>
                        </w:sdtContent>
                      </w:sdt>
                      <w:r w:rsidR="000F1F0D">
                        <w:rPr>
                          <w:color w:val="0070C0"/>
                          <w:szCs w:val="24"/>
                        </w:rPr>
                        <w:t xml:space="preserve"> (108874)</w:t>
                      </w:r>
                    </w:p>
                    <w:p w14:paraId="6089EF25" w14:textId="16E988EE" w:rsidR="00323018" w:rsidRPr="00323018" w:rsidRDefault="00323018" w:rsidP="00323018">
                      <w:pPr>
                        <w:pStyle w:val="Prrafodelista"/>
                        <w:numPr>
                          <w:ilvl w:val="0"/>
                          <w:numId w:val="7"/>
                        </w:numPr>
                        <w:spacing w:after="100"/>
                        <w:rPr>
                          <w:color w:val="0070C0"/>
                          <w:szCs w:val="24"/>
                        </w:rPr>
                      </w:pPr>
                      <w:r w:rsidRPr="00323018">
                        <w:rPr>
                          <w:color w:val="0070C0"/>
                          <w:szCs w:val="24"/>
                        </w:rPr>
                        <w:t>Catalfamo Salvador</w:t>
                      </w:r>
                      <w:r w:rsidR="000F1F0D">
                        <w:rPr>
                          <w:color w:val="0070C0"/>
                          <w:szCs w:val="24"/>
                        </w:rPr>
                        <w:t xml:space="preserve"> (107879)</w:t>
                      </w:r>
                    </w:p>
                    <w:p w14:paraId="26A8502F" w14:textId="45FA5F50" w:rsidR="00323018" w:rsidRDefault="00323018" w:rsidP="000F1F0D">
                      <w:pPr>
                        <w:pStyle w:val="Prrafodelista"/>
                        <w:numPr>
                          <w:ilvl w:val="0"/>
                          <w:numId w:val="7"/>
                        </w:numPr>
                        <w:spacing w:after="100"/>
                        <w:rPr>
                          <w:color w:val="0070C0"/>
                          <w:szCs w:val="24"/>
                        </w:rPr>
                      </w:pPr>
                      <w:r w:rsidRPr="00323018">
                        <w:rPr>
                          <w:color w:val="0070C0"/>
                          <w:szCs w:val="24"/>
                        </w:rPr>
                        <w:t>Salazar Gabriel</w:t>
                      </w:r>
                      <w:r w:rsidR="000F1F0D">
                        <w:rPr>
                          <w:color w:val="0070C0"/>
                          <w:szCs w:val="24"/>
                        </w:rPr>
                        <w:t xml:space="preserve"> (</w:t>
                      </w:r>
                      <w:r w:rsidR="000F1F0D" w:rsidRPr="000F1F0D">
                        <w:rPr>
                          <w:color w:val="0070C0"/>
                          <w:szCs w:val="24"/>
                        </w:rPr>
                        <w:t>111939</w:t>
                      </w:r>
                      <w:r w:rsidR="000F1F0D">
                        <w:rPr>
                          <w:color w:val="0070C0"/>
                          <w:szCs w:val="24"/>
                        </w:rPr>
                        <w:t>)</w:t>
                      </w:r>
                    </w:p>
                    <w:p w14:paraId="2218EA93" w14:textId="77777777" w:rsidR="00323018" w:rsidRDefault="00323018" w:rsidP="00323018">
                      <w:pPr>
                        <w:spacing w:after="100"/>
                        <w:rPr>
                          <w:color w:val="0070C0"/>
                          <w:szCs w:val="24"/>
                        </w:rPr>
                      </w:pPr>
                      <w:r>
                        <w:rPr>
                          <w:color w:val="0070C0"/>
                          <w:szCs w:val="24"/>
                        </w:rPr>
                        <w:t>Profesora:</w:t>
                      </w:r>
                    </w:p>
                    <w:p w14:paraId="30EBD887" w14:textId="77777777" w:rsidR="00323018" w:rsidRPr="00323018" w:rsidRDefault="00323018" w:rsidP="00323018">
                      <w:pPr>
                        <w:pStyle w:val="Prrafodelista"/>
                        <w:numPr>
                          <w:ilvl w:val="0"/>
                          <w:numId w:val="7"/>
                        </w:numPr>
                        <w:spacing w:after="100"/>
                        <w:rPr>
                          <w:color w:val="0070C0"/>
                          <w:szCs w:val="24"/>
                        </w:rPr>
                      </w:pPr>
                      <w:r>
                        <w:rPr>
                          <w:color w:val="0070C0"/>
                          <w:szCs w:val="24"/>
                        </w:rPr>
                        <w:t>Mar</w:t>
                      </w:r>
                      <w:r w:rsidR="00AC6525">
                        <w:rPr>
                          <w:color w:val="0070C0"/>
                          <w:szCs w:val="24"/>
                        </w:rPr>
                        <w:t>ía Lujá</w:t>
                      </w:r>
                      <w:r>
                        <w:rPr>
                          <w:color w:val="0070C0"/>
                          <w:szCs w:val="24"/>
                        </w:rPr>
                        <w:t xml:space="preserve">n </w:t>
                      </w:r>
                      <w:r w:rsidRPr="00323018">
                        <w:rPr>
                          <w:color w:val="0070C0"/>
                          <w:szCs w:val="24"/>
                        </w:rPr>
                        <w:t>Ganuza </w:t>
                      </w:r>
                    </w:p>
                    <w:p w14:paraId="62DE85B0" w14:textId="77777777" w:rsidR="00323018" w:rsidRPr="00323018" w:rsidRDefault="00323018">
                      <w:pPr>
                        <w:spacing w:after="100"/>
                        <w:rPr>
                          <w:color w:val="0070C0"/>
                          <w:szCs w:val="24"/>
                        </w:rPr>
                      </w:pPr>
                    </w:p>
                  </w:txbxContent>
                </v:textbox>
                <w10:wrap anchorx="margin" anchory="margin"/>
              </v:rect>
            </w:pict>
          </mc:Fallback>
        </mc:AlternateContent>
      </w:r>
      <w:sdt>
        <w:sdtPr>
          <w:rPr>
            <w:i/>
            <w:iCs/>
            <w:smallCaps/>
            <w:color w:val="575F6D" w:themeColor="text2"/>
            <w:spacing w:val="5"/>
            <w:szCs w:val="24"/>
          </w:rPr>
          <w:id w:val="-689369987"/>
          <w:docPartObj>
            <w:docPartGallery w:val="Cover Pages"/>
            <w:docPartUnique/>
          </w:docPartObj>
        </w:sdtPr>
        <w:sdtContent>
          <w:r w:rsidR="00EC2307">
            <w:rPr>
              <w:i/>
              <w:iCs/>
              <w:smallCaps/>
              <w:noProof/>
              <w:color w:val="575F6D" w:themeColor="text2"/>
              <w:spacing w:val="5"/>
              <w:szCs w:val="24"/>
            </w:rPr>
            <mc:AlternateContent>
              <mc:Choice Requires="wpg">
                <w:drawing>
                  <wp:anchor distT="0" distB="0" distL="114300" distR="114300" simplePos="0" relativeHeight="251648000" behindDoc="0" locked="0" layoutInCell="1" allowOverlap="1" wp14:anchorId="3E99A66D" wp14:editId="2792720D">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17145" b="4572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75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rgbClr val="0070C0"/>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rgbClr val="0070C0"/>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rgbClr val="0070C0"/>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rgbClr val="0070C0"/>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rgbClr val="0070C0"/>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rgbClr val="0070C0"/>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B84813E" id="Grupo 1" o:spid="_x0000_s1026" style="position:absolute;margin-left:0;margin-top:0;width:139.7pt;height:842.4pt;z-index:2516480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" strokecolor="#0070c0"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" strokecolor="#0070c0"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" strokecolor="#0070c0"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" strokecolor="#0070c0"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" filled="f" strokecolor="#0070c0"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" filled="f" strokecolor="#0070c0" strokeweight="3pt">
                      <v:stroke linestyle="thinThin"/>
                      <v:shadow color="#1f2f3f" opacity=".5" offset=",3pt"/>
                    </v:oval>
                    <w10:wrap anchorx="page" anchory="page"/>
                  </v:group>
                </w:pict>
              </mc:Fallback>
            </mc:AlternateContent>
          </w:r>
          <w:r w:rsidR="00EC2307">
            <w:rPr>
              <w:i/>
              <w:iCs/>
              <w:smallCaps/>
              <w:noProof/>
              <w:color w:val="575F6D" w:themeColor="text2"/>
              <w:spacing w:val="5"/>
              <w:szCs w:val="24"/>
            </w:rPr>
            <mc:AlternateContent>
              <mc:Choice Requires="wps">
                <w:drawing>
                  <wp:anchor distT="0" distB="0" distL="114300" distR="114300" simplePos="0" relativeHeight="251646976" behindDoc="0" locked="0" layoutInCell="0" allowOverlap="1" wp14:anchorId="382E1705" wp14:editId="5B35DA6E">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4CCD2" w14:textId="77777777" w:rsidR="00E31F37" w:rsidRDefault="00CC7C1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Content>
                                    <w:r w:rsidR="00323018">
                                      <w:rPr>
                                        <w:rFonts w:asciiTheme="majorHAnsi" w:eastAsiaTheme="majorEastAsia" w:hAnsiTheme="majorHAnsi" w:cstheme="majorBidi"/>
                                        <w:smallCaps/>
                                        <w:color w:val="244583" w:themeColor="accent2" w:themeShade="80"/>
                                        <w:spacing w:val="20"/>
                                        <w:sz w:val="56"/>
                                        <w:szCs w:val="56"/>
                                      </w:rPr>
                                      <w:t>Intercambios Universitarios</w:t>
                                    </w:r>
                                  </w:sdtContent>
                                </w:sdt>
                              </w:p>
                              <w:p w14:paraId="56925999" w14:textId="1DCB5B5B" w:rsidR="00E31F37" w:rsidRDefault="00CC7C1E">
                                <w:pPr>
                                  <w:rPr>
                                    <w:i/>
                                    <w:iCs/>
                                    <w:color w:val="244583" w:themeColor="accent2" w:themeShade="80"/>
                                    <w:sz w:val="28"/>
                                    <w:szCs w:val="28"/>
                                  </w:rPr>
                                </w:pPr>
                                <w:sdt>
                                  <w:sdtPr>
                                    <w:rPr>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Content>
                                    <w:r w:rsidR="00837889">
                                      <w:rPr>
                                        <w:i/>
                                        <w:iCs/>
                                        <w:color w:val="244583" w:themeColor="accent2" w:themeShade="80"/>
                                        <w:sz w:val="28"/>
                                        <w:szCs w:val="28"/>
                                      </w:rPr>
                                      <w:t>El sitio de compra y venta de material universitario</w:t>
                                    </w:r>
                                  </w:sdtContent>
                                </w:sdt>
                              </w:p>
                              <w:p w14:paraId="47841D18" w14:textId="77777777" w:rsidR="00E31F37" w:rsidRPr="00AC6525" w:rsidRDefault="00E31F37">
                                <w:pPr>
                                  <w:rPr>
                                    <w:i/>
                                    <w:iCs/>
                                    <w:color w:val="0070C0"/>
                                    <w:sz w:val="28"/>
                                    <w:szCs w:val="28"/>
                                  </w:rPr>
                                </w:pPr>
                              </w:p>
                              <w:p w14:paraId="325D0BBE" w14:textId="58F9721B" w:rsidR="00E31F37" w:rsidRPr="00AC6525" w:rsidRDefault="00CC7C1E">
                                <w:pPr>
                                  <w:rPr>
                                    <w:color w:val="0070C0"/>
                                  </w:rPr>
                                </w:pPr>
                                <w:sdt>
                                  <w:sdtPr>
                                    <w:rPr>
                                      <w:color w:val="0070C0"/>
                                    </w:rPr>
                                    <w:alias w:val="Abstracto"/>
                                    <w:id w:val="83737011"/>
                                    <w:dataBinding w:prefixMappings="xmlns:ns0='http://schemas.microsoft.com/office/2006/coverPageProps'" w:xpath="/ns0:CoverPageProperties[1]/ns0:Abstract[1]" w:storeItemID="{55AF091B-3C7A-41E3-B477-F2FDAA23CFDA}"/>
                                    <w:text/>
                                  </w:sdtPr>
                                  <w:sdtContent>
                                    <w:r w:rsidR="00F828F7">
                                      <w:rPr>
                                        <w:color w:val="0070C0"/>
                                      </w:rPr>
                                      <w:t>Se trata de un proyecto realizado para la materia Ingeniería de Aplicaciones, que consiste en la implementación de una página web donde los alumnos de las universidades podrán comprar y intercambiar artículos usados, tales como apuntes, libros o fotocopias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82E1705" id="Rectángulo 89" o:spid="_x0000_s1027" style="position:absolute;left:0;text-align:left;margin-left:0;margin-top:0;width:367.2pt;height:395.9pt;z-index:2516469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" o:allowincell="f" filled="f" stroked="f">
                    <v:textbox>
                      <w:txbxContent>
                        <w:p w14:paraId="1AE4CCD2" w14:textId="77777777" w:rsidR="00E31F37" w:rsidRDefault="00CC7C1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Content>
                              <w:r w:rsidR="00323018">
                                <w:rPr>
                                  <w:rFonts w:asciiTheme="majorHAnsi" w:eastAsiaTheme="majorEastAsia" w:hAnsiTheme="majorHAnsi" w:cstheme="majorBidi"/>
                                  <w:smallCaps/>
                                  <w:color w:val="244583" w:themeColor="accent2" w:themeShade="80"/>
                                  <w:spacing w:val="20"/>
                                  <w:sz w:val="56"/>
                                  <w:szCs w:val="56"/>
                                </w:rPr>
                                <w:t>Intercambios Universitarios</w:t>
                              </w:r>
                            </w:sdtContent>
                          </w:sdt>
                        </w:p>
                        <w:p w14:paraId="56925999" w14:textId="1DCB5B5B" w:rsidR="00E31F37" w:rsidRDefault="00CC7C1E">
                          <w:pPr>
                            <w:rPr>
                              <w:i/>
                              <w:iCs/>
                              <w:color w:val="244583" w:themeColor="accent2" w:themeShade="80"/>
                              <w:sz w:val="28"/>
                              <w:szCs w:val="28"/>
                            </w:rPr>
                          </w:pPr>
                          <w:sdt>
                            <w:sdtPr>
                              <w:rPr>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Content>
                              <w:r w:rsidR="00837889">
                                <w:rPr>
                                  <w:i/>
                                  <w:iCs/>
                                  <w:color w:val="244583" w:themeColor="accent2" w:themeShade="80"/>
                                  <w:sz w:val="28"/>
                                  <w:szCs w:val="28"/>
                                </w:rPr>
                                <w:t>El sitio de compra y venta de material universitario</w:t>
                              </w:r>
                            </w:sdtContent>
                          </w:sdt>
                        </w:p>
                        <w:p w14:paraId="47841D18" w14:textId="77777777" w:rsidR="00E31F37" w:rsidRPr="00AC6525" w:rsidRDefault="00E31F37">
                          <w:pPr>
                            <w:rPr>
                              <w:i/>
                              <w:iCs/>
                              <w:color w:val="0070C0"/>
                              <w:sz w:val="28"/>
                              <w:szCs w:val="28"/>
                            </w:rPr>
                          </w:pPr>
                        </w:p>
                        <w:p w14:paraId="325D0BBE" w14:textId="58F9721B" w:rsidR="00E31F37" w:rsidRPr="00AC6525" w:rsidRDefault="00CC7C1E">
                          <w:pPr>
                            <w:rPr>
                              <w:color w:val="0070C0"/>
                            </w:rPr>
                          </w:pPr>
                          <w:sdt>
                            <w:sdtPr>
                              <w:rPr>
                                <w:color w:val="0070C0"/>
                              </w:rPr>
                              <w:alias w:val="Abstracto"/>
                              <w:id w:val="83737011"/>
                              <w:dataBinding w:prefixMappings="xmlns:ns0='http://schemas.microsoft.com/office/2006/coverPageProps'" w:xpath="/ns0:CoverPageProperties[1]/ns0:Abstract[1]" w:storeItemID="{55AF091B-3C7A-41E3-B477-F2FDAA23CFDA}"/>
                              <w:text/>
                            </w:sdtPr>
                            <w:sdtContent>
                              <w:r w:rsidR="00F828F7">
                                <w:rPr>
                                  <w:color w:val="0070C0"/>
                                </w:rPr>
                                <w:t>Se trata de un proyecto realizado para la materia Ingeniería de Aplicaciones, que consiste en la implementación de una página web donde los alumnos de las universidades podrán comprar y intercambiar artículos usados, tales como apuntes, libros o fotocopias</w:t>
                              </w:r>
                            </w:sdtContent>
                          </w:sdt>
                        </w:p>
                      </w:txbxContent>
                    </v:textbox>
                    <w10:wrap anchorx="margin" anchory="page"/>
                  </v:rect>
                </w:pict>
              </mc:Fallback>
            </mc:AlternateContent>
          </w:r>
          <w:r w:rsidR="00EC2307">
            <w:rPr>
              <w:i/>
              <w:iCs/>
              <w:smallCaps/>
              <w:color w:val="575F6D" w:themeColor="text2"/>
              <w:spacing w:val="5"/>
              <w:szCs w:val="24"/>
            </w:rPr>
            <w:br w:type="page"/>
          </w:r>
        </w:sdtContent>
      </w:sdt>
    </w:p>
    <w:sdt>
      <w:sdtPr>
        <w:rPr>
          <w:rFonts w:asciiTheme="minorHAnsi" w:eastAsiaTheme="minorHAnsi" w:hAnsiTheme="minorHAnsi" w:cstheme="minorBidi"/>
          <w:color w:val="414751" w:themeColor="text2" w:themeShade="BF"/>
          <w:sz w:val="20"/>
          <w:szCs w:val="20"/>
        </w:rPr>
        <w:id w:val="-1757900147"/>
        <w:docPartObj>
          <w:docPartGallery w:val="Table of Contents"/>
          <w:docPartUnique/>
        </w:docPartObj>
      </w:sdtPr>
      <w:sdtEndPr>
        <w:rPr>
          <w:b/>
          <w:bCs/>
          <w:sz w:val="24"/>
        </w:rPr>
      </w:sdtEndPr>
      <w:sdtContent>
        <w:p w14:paraId="2F4B6E7B" w14:textId="77777777" w:rsidR="00AC6525" w:rsidRPr="00EC2307" w:rsidRDefault="00AC6525" w:rsidP="00F26525">
          <w:pPr>
            <w:pStyle w:val="TtuloTDC"/>
            <w:jc w:val="both"/>
            <w:rPr>
              <w:color w:val="0070C0"/>
            </w:rPr>
          </w:pPr>
          <w:r w:rsidRPr="00EC2307">
            <w:rPr>
              <w:color w:val="0070C0"/>
            </w:rPr>
            <w:t>Contenido</w:t>
          </w:r>
          <w:bookmarkStart w:id="0" w:name="_GoBack"/>
          <w:bookmarkEnd w:id="0"/>
        </w:p>
        <w:p w14:paraId="4C6A82E9" w14:textId="121D9B52" w:rsidR="00F26525" w:rsidRDefault="00AC6525">
          <w:pPr>
            <w:pStyle w:val="TDC2"/>
            <w:rPr>
              <w:rFonts w:eastAsiaTheme="minorEastAsia"/>
              <w:noProof/>
              <w:color w:val="auto"/>
              <w:sz w:val="22"/>
              <w:szCs w:val="22"/>
            </w:rPr>
          </w:pPr>
          <w:r>
            <w:rPr>
              <w:b/>
              <w:bCs/>
            </w:rPr>
            <w:fldChar w:fldCharType="begin"/>
          </w:r>
          <w:r>
            <w:rPr>
              <w:b/>
              <w:bCs/>
            </w:rPr>
            <w:instrText xml:space="preserve"> TOC \o "1-3" \h \z \u </w:instrText>
          </w:r>
          <w:r>
            <w:rPr>
              <w:b/>
              <w:bCs/>
            </w:rPr>
            <w:fldChar w:fldCharType="separate"/>
          </w:r>
          <w:hyperlink w:anchor="_Toc531719830" w:history="1">
            <w:r w:rsidR="00F26525" w:rsidRPr="00D8790C">
              <w:rPr>
                <w:rStyle w:val="Hipervnculo"/>
                <w:noProof/>
              </w:rPr>
              <w:t>Definición del problema</w:t>
            </w:r>
            <w:r w:rsidR="00F26525">
              <w:rPr>
                <w:noProof/>
                <w:webHidden/>
              </w:rPr>
              <w:tab/>
            </w:r>
            <w:r w:rsidR="00F26525">
              <w:rPr>
                <w:noProof/>
                <w:webHidden/>
              </w:rPr>
              <w:fldChar w:fldCharType="begin"/>
            </w:r>
            <w:r w:rsidR="00F26525">
              <w:rPr>
                <w:noProof/>
                <w:webHidden/>
              </w:rPr>
              <w:instrText xml:space="preserve"> PAGEREF _Toc531719830 \h </w:instrText>
            </w:r>
            <w:r w:rsidR="00F26525">
              <w:rPr>
                <w:noProof/>
                <w:webHidden/>
              </w:rPr>
            </w:r>
            <w:r w:rsidR="00F26525">
              <w:rPr>
                <w:noProof/>
                <w:webHidden/>
              </w:rPr>
              <w:fldChar w:fldCharType="separate"/>
            </w:r>
            <w:r w:rsidR="00F26525">
              <w:rPr>
                <w:noProof/>
                <w:webHidden/>
              </w:rPr>
              <w:t>2</w:t>
            </w:r>
            <w:r w:rsidR="00F26525">
              <w:rPr>
                <w:noProof/>
                <w:webHidden/>
              </w:rPr>
              <w:fldChar w:fldCharType="end"/>
            </w:r>
          </w:hyperlink>
        </w:p>
        <w:p w14:paraId="2D2D0168" w14:textId="08C57095" w:rsidR="00F26525" w:rsidRDefault="00F26525">
          <w:pPr>
            <w:pStyle w:val="TDC2"/>
            <w:rPr>
              <w:rFonts w:eastAsiaTheme="minorEastAsia"/>
              <w:noProof/>
              <w:color w:val="auto"/>
              <w:sz w:val="22"/>
              <w:szCs w:val="22"/>
            </w:rPr>
          </w:pPr>
          <w:hyperlink w:anchor="_Toc531719831" w:history="1">
            <w:r w:rsidRPr="00D8790C">
              <w:rPr>
                <w:rStyle w:val="Hipervnculo"/>
                <w:noProof/>
              </w:rPr>
              <w:t>Motivación</w:t>
            </w:r>
            <w:r>
              <w:rPr>
                <w:noProof/>
                <w:webHidden/>
              </w:rPr>
              <w:tab/>
            </w:r>
            <w:r>
              <w:rPr>
                <w:noProof/>
                <w:webHidden/>
              </w:rPr>
              <w:fldChar w:fldCharType="begin"/>
            </w:r>
            <w:r>
              <w:rPr>
                <w:noProof/>
                <w:webHidden/>
              </w:rPr>
              <w:instrText xml:space="preserve"> PAGEREF _Toc531719831 \h </w:instrText>
            </w:r>
            <w:r>
              <w:rPr>
                <w:noProof/>
                <w:webHidden/>
              </w:rPr>
            </w:r>
            <w:r>
              <w:rPr>
                <w:noProof/>
                <w:webHidden/>
              </w:rPr>
              <w:fldChar w:fldCharType="separate"/>
            </w:r>
            <w:r>
              <w:rPr>
                <w:noProof/>
                <w:webHidden/>
              </w:rPr>
              <w:t>2</w:t>
            </w:r>
            <w:r>
              <w:rPr>
                <w:noProof/>
                <w:webHidden/>
              </w:rPr>
              <w:fldChar w:fldCharType="end"/>
            </w:r>
          </w:hyperlink>
        </w:p>
        <w:p w14:paraId="329BC7AD" w14:textId="30DED64A" w:rsidR="00F26525" w:rsidRDefault="00F26525">
          <w:pPr>
            <w:pStyle w:val="TDC3"/>
            <w:tabs>
              <w:tab w:val="right" w:leader="dot" w:pos="8395"/>
            </w:tabs>
            <w:rPr>
              <w:rFonts w:eastAsiaTheme="minorEastAsia"/>
              <w:noProof/>
              <w:color w:val="auto"/>
              <w:sz w:val="22"/>
              <w:szCs w:val="22"/>
            </w:rPr>
          </w:pPr>
          <w:hyperlink w:anchor="_Toc531719832" w:history="1">
            <w:r w:rsidRPr="00D8790C">
              <w:rPr>
                <w:rStyle w:val="Hipervnculo"/>
                <w:noProof/>
              </w:rPr>
              <w:t>Motivaciones de los integrantes del grupo:</w:t>
            </w:r>
            <w:r>
              <w:rPr>
                <w:noProof/>
                <w:webHidden/>
              </w:rPr>
              <w:tab/>
            </w:r>
            <w:r>
              <w:rPr>
                <w:noProof/>
                <w:webHidden/>
              </w:rPr>
              <w:fldChar w:fldCharType="begin"/>
            </w:r>
            <w:r>
              <w:rPr>
                <w:noProof/>
                <w:webHidden/>
              </w:rPr>
              <w:instrText xml:space="preserve"> PAGEREF _Toc531719832 \h </w:instrText>
            </w:r>
            <w:r>
              <w:rPr>
                <w:noProof/>
                <w:webHidden/>
              </w:rPr>
            </w:r>
            <w:r>
              <w:rPr>
                <w:noProof/>
                <w:webHidden/>
              </w:rPr>
              <w:fldChar w:fldCharType="separate"/>
            </w:r>
            <w:r>
              <w:rPr>
                <w:noProof/>
                <w:webHidden/>
              </w:rPr>
              <w:t>2</w:t>
            </w:r>
            <w:r>
              <w:rPr>
                <w:noProof/>
                <w:webHidden/>
              </w:rPr>
              <w:fldChar w:fldCharType="end"/>
            </w:r>
          </w:hyperlink>
        </w:p>
        <w:p w14:paraId="1D4809F9" w14:textId="17590973" w:rsidR="00F26525" w:rsidRDefault="00F26525">
          <w:pPr>
            <w:pStyle w:val="TDC3"/>
            <w:tabs>
              <w:tab w:val="right" w:leader="dot" w:pos="8395"/>
            </w:tabs>
            <w:rPr>
              <w:rFonts w:eastAsiaTheme="minorEastAsia"/>
              <w:noProof/>
              <w:color w:val="auto"/>
              <w:sz w:val="22"/>
              <w:szCs w:val="22"/>
            </w:rPr>
          </w:pPr>
          <w:hyperlink w:anchor="_Toc531719833" w:history="1">
            <w:r w:rsidRPr="00D8790C">
              <w:rPr>
                <w:rStyle w:val="Hipervnculo"/>
                <w:noProof/>
              </w:rPr>
              <w:t>Motivaciones con respecto al proyecto:</w:t>
            </w:r>
            <w:r>
              <w:rPr>
                <w:noProof/>
                <w:webHidden/>
              </w:rPr>
              <w:tab/>
            </w:r>
            <w:r>
              <w:rPr>
                <w:noProof/>
                <w:webHidden/>
              </w:rPr>
              <w:fldChar w:fldCharType="begin"/>
            </w:r>
            <w:r>
              <w:rPr>
                <w:noProof/>
                <w:webHidden/>
              </w:rPr>
              <w:instrText xml:space="preserve"> PAGEREF _Toc531719833 \h </w:instrText>
            </w:r>
            <w:r>
              <w:rPr>
                <w:noProof/>
                <w:webHidden/>
              </w:rPr>
            </w:r>
            <w:r>
              <w:rPr>
                <w:noProof/>
                <w:webHidden/>
              </w:rPr>
              <w:fldChar w:fldCharType="separate"/>
            </w:r>
            <w:r>
              <w:rPr>
                <w:noProof/>
                <w:webHidden/>
              </w:rPr>
              <w:t>2</w:t>
            </w:r>
            <w:r>
              <w:rPr>
                <w:noProof/>
                <w:webHidden/>
              </w:rPr>
              <w:fldChar w:fldCharType="end"/>
            </w:r>
          </w:hyperlink>
        </w:p>
        <w:p w14:paraId="6FB34BED" w14:textId="7FB1CE3D" w:rsidR="00F26525" w:rsidRDefault="00F26525">
          <w:pPr>
            <w:pStyle w:val="TDC2"/>
            <w:rPr>
              <w:rFonts w:eastAsiaTheme="minorEastAsia"/>
              <w:noProof/>
              <w:color w:val="auto"/>
              <w:sz w:val="22"/>
              <w:szCs w:val="22"/>
            </w:rPr>
          </w:pPr>
          <w:hyperlink w:anchor="_Toc531719834" w:history="1">
            <w:r w:rsidRPr="00D8790C">
              <w:rPr>
                <w:rStyle w:val="Hipervnculo"/>
                <w:noProof/>
              </w:rPr>
              <w:t>Tecnologías utilizadas</w:t>
            </w:r>
            <w:r>
              <w:rPr>
                <w:noProof/>
                <w:webHidden/>
              </w:rPr>
              <w:tab/>
            </w:r>
            <w:r>
              <w:rPr>
                <w:noProof/>
                <w:webHidden/>
              </w:rPr>
              <w:fldChar w:fldCharType="begin"/>
            </w:r>
            <w:r>
              <w:rPr>
                <w:noProof/>
                <w:webHidden/>
              </w:rPr>
              <w:instrText xml:space="preserve"> PAGEREF _Toc531719834 \h </w:instrText>
            </w:r>
            <w:r>
              <w:rPr>
                <w:noProof/>
                <w:webHidden/>
              </w:rPr>
            </w:r>
            <w:r>
              <w:rPr>
                <w:noProof/>
                <w:webHidden/>
              </w:rPr>
              <w:fldChar w:fldCharType="separate"/>
            </w:r>
            <w:r>
              <w:rPr>
                <w:noProof/>
                <w:webHidden/>
              </w:rPr>
              <w:t>3</w:t>
            </w:r>
            <w:r>
              <w:rPr>
                <w:noProof/>
                <w:webHidden/>
              </w:rPr>
              <w:fldChar w:fldCharType="end"/>
            </w:r>
          </w:hyperlink>
        </w:p>
        <w:p w14:paraId="4C74C553" w14:textId="23F6BDE7" w:rsidR="00F26525" w:rsidRDefault="00F26525">
          <w:pPr>
            <w:pStyle w:val="TDC3"/>
            <w:tabs>
              <w:tab w:val="right" w:leader="dot" w:pos="8395"/>
            </w:tabs>
            <w:rPr>
              <w:rFonts w:eastAsiaTheme="minorEastAsia"/>
              <w:noProof/>
              <w:color w:val="auto"/>
              <w:sz w:val="22"/>
              <w:szCs w:val="22"/>
            </w:rPr>
          </w:pPr>
          <w:hyperlink w:anchor="_Toc531719835" w:history="1">
            <w:r w:rsidRPr="00D8790C">
              <w:rPr>
                <w:rStyle w:val="Hipervnculo"/>
                <w:noProof/>
              </w:rPr>
              <w:t>Back-end:</w:t>
            </w:r>
            <w:r>
              <w:rPr>
                <w:noProof/>
                <w:webHidden/>
              </w:rPr>
              <w:tab/>
            </w:r>
            <w:r>
              <w:rPr>
                <w:noProof/>
                <w:webHidden/>
              </w:rPr>
              <w:fldChar w:fldCharType="begin"/>
            </w:r>
            <w:r>
              <w:rPr>
                <w:noProof/>
                <w:webHidden/>
              </w:rPr>
              <w:instrText xml:space="preserve"> PAGEREF _Toc531719835 \h </w:instrText>
            </w:r>
            <w:r>
              <w:rPr>
                <w:noProof/>
                <w:webHidden/>
              </w:rPr>
            </w:r>
            <w:r>
              <w:rPr>
                <w:noProof/>
                <w:webHidden/>
              </w:rPr>
              <w:fldChar w:fldCharType="separate"/>
            </w:r>
            <w:r>
              <w:rPr>
                <w:noProof/>
                <w:webHidden/>
              </w:rPr>
              <w:t>3</w:t>
            </w:r>
            <w:r>
              <w:rPr>
                <w:noProof/>
                <w:webHidden/>
              </w:rPr>
              <w:fldChar w:fldCharType="end"/>
            </w:r>
          </w:hyperlink>
        </w:p>
        <w:p w14:paraId="36C2CF4E" w14:textId="094F6F61" w:rsidR="00F26525" w:rsidRDefault="00F26525">
          <w:pPr>
            <w:pStyle w:val="TDC3"/>
            <w:tabs>
              <w:tab w:val="right" w:leader="dot" w:pos="8395"/>
            </w:tabs>
            <w:rPr>
              <w:rFonts w:eastAsiaTheme="minorEastAsia"/>
              <w:noProof/>
              <w:color w:val="auto"/>
              <w:sz w:val="22"/>
              <w:szCs w:val="22"/>
            </w:rPr>
          </w:pPr>
          <w:hyperlink w:anchor="_Toc531719836" w:history="1">
            <w:r w:rsidRPr="00D8790C">
              <w:rPr>
                <w:rStyle w:val="Hipervnculo"/>
                <w:noProof/>
              </w:rPr>
              <w:t>Front-end:</w:t>
            </w:r>
            <w:r>
              <w:rPr>
                <w:noProof/>
                <w:webHidden/>
              </w:rPr>
              <w:tab/>
            </w:r>
            <w:r>
              <w:rPr>
                <w:noProof/>
                <w:webHidden/>
              </w:rPr>
              <w:fldChar w:fldCharType="begin"/>
            </w:r>
            <w:r>
              <w:rPr>
                <w:noProof/>
                <w:webHidden/>
              </w:rPr>
              <w:instrText xml:space="preserve"> PAGEREF _Toc531719836 \h </w:instrText>
            </w:r>
            <w:r>
              <w:rPr>
                <w:noProof/>
                <w:webHidden/>
              </w:rPr>
            </w:r>
            <w:r>
              <w:rPr>
                <w:noProof/>
                <w:webHidden/>
              </w:rPr>
              <w:fldChar w:fldCharType="separate"/>
            </w:r>
            <w:r>
              <w:rPr>
                <w:noProof/>
                <w:webHidden/>
              </w:rPr>
              <w:t>3</w:t>
            </w:r>
            <w:r>
              <w:rPr>
                <w:noProof/>
                <w:webHidden/>
              </w:rPr>
              <w:fldChar w:fldCharType="end"/>
            </w:r>
          </w:hyperlink>
        </w:p>
        <w:p w14:paraId="6A97A81E" w14:textId="401D1F75" w:rsidR="00F26525" w:rsidRDefault="00F26525">
          <w:pPr>
            <w:pStyle w:val="TDC3"/>
            <w:tabs>
              <w:tab w:val="right" w:leader="dot" w:pos="8395"/>
            </w:tabs>
            <w:rPr>
              <w:rFonts w:eastAsiaTheme="minorEastAsia"/>
              <w:noProof/>
              <w:color w:val="auto"/>
              <w:sz w:val="22"/>
              <w:szCs w:val="22"/>
            </w:rPr>
          </w:pPr>
          <w:hyperlink w:anchor="_Toc531719837" w:history="1">
            <w:r w:rsidRPr="00D8790C">
              <w:rPr>
                <w:rStyle w:val="Hipervnculo"/>
                <w:noProof/>
              </w:rPr>
              <w:t>Apis:</w:t>
            </w:r>
            <w:r>
              <w:rPr>
                <w:noProof/>
                <w:webHidden/>
              </w:rPr>
              <w:tab/>
            </w:r>
            <w:r>
              <w:rPr>
                <w:noProof/>
                <w:webHidden/>
              </w:rPr>
              <w:fldChar w:fldCharType="begin"/>
            </w:r>
            <w:r>
              <w:rPr>
                <w:noProof/>
                <w:webHidden/>
              </w:rPr>
              <w:instrText xml:space="preserve"> PAGEREF _Toc531719837 \h </w:instrText>
            </w:r>
            <w:r>
              <w:rPr>
                <w:noProof/>
                <w:webHidden/>
              </w:rPr>
            </w:r>
            <w:r>
              <w:rPr>
                <w:noProof/>
                <w:webHidden/>
              </w:rPr>
              <w:fldChar w:fldCharType="separate"/>
            </w:r>
            <w:r>
              <w:rPr>
                <w:noProof/>
                <w:webHidden/>
              </w:rPr>
              <w:t>3</w:t>
            </w:r>
            <w:r>
              <w:rPr>
                <w:noProof/>
                <w:webHidden/>
              </w:rPr>
              <w:fldChar w:fldCharType="end"/>
            </w:r>
          </w:hyperlink>
        </w:p>
        <w:p w14:paraId="57197D5C" w14:textId="1BB57FB7" w:rsidR="00F26525" w:rsidRDefault="00F26525">
          <w:pPr>
            <w:pStyle w:val="TDC3"/>
            <w:tabs>
              <w:tab w:val="right" w:leader="dot" w:pos="8395"/>
            </w:tabs>
            <w:rPr>
              <w:rFonts w:eastAsiaTheme="minorEastAsia"/>
              <w:noProof/>
              <w:color w:val="auto"/>
              <w:sz w:val="22"/>
              <w:szCs w:val="22"/>
            </w:rPr>
          </w:pPr>
          <w:hyperlink w:anchor="_Toc531719838" w:history="1">
            <w:r w:rsidRPr="00D8790C">
              <w:rPr>
                <w:rStyle w:val="Hipervnculo"/>
                <w:noProof/>
              </w:rPr>
              <w:t>Herramientas adicionales</w:t>
            </w:r>
            <w:r>
              <w:rPr>
                <w:noProof/>
                <w:webHidden/>
              </w:rPr>
              <w:tab/>
            </w:r>
            <w:r>
              <w:rPr>
                <w:noProof/>
                <w:webHidden/>
              </w:rPr>
              <w:fldChar w:fldCharType="begin"/>
            </w:r>
            <w:r>
              <w:rPr>
                <w:noProof/>
                <w:webHidden/>
              </w:rPr>
              <w:instrText xml:space="preserve"> PAGEREF _Toc531719838 \h </w:instrText>
            </w:r>
            <w:r>
              <w:rPr>
                <w:noProof/>
                <w:webHidden/>
              </w:rPr>
            </w:r>
            <w:r>
              <w:rPr>
                <w:noProof/>
                <w:webHidden/>
              </w:rPr>
              <w:fldChar w:fldCharType="separate"/>
            </w:r>
            <w:r>
              <w:rPr>
                <w:noProof/>
                <w:webHidden/>
              </w:rPr>
              <w:t>3</w:t>
            </w:r>
            <w:r>
              <w:rPr>
                <w:noProof/>
                <w:webHidden/>
              </w:rPr>
              <w:fldChar w:fldCharType="end"/>
            </w:r>
          </w:hyperlink>
        </w:p>
        <w:p w14:paraId="07EB12EF" w14:textId="7F3F23C8" w:rsidR="00F26525" w:rsidRDefault="00F26525">
          <w:pPr>
            <w:pStyle w:val="TDC2"/>
            <w:rPr>
              <w:rFonts w:eastAsiaTheme="minorEastAsia"/>
              <w:noProof/>
              <w:color w:val="auto"/>
              <w:sz w:val="22"/>
              <w:szCs w:val="22"/>
            </w:rPr>
          </w:pPr>
          <w:hyperlink w:anchor="_Toc531719839" w:history="1">
            <w:r w:rsidRPr="00D8790C">
              <w:rPr>
                <w:rStyle w:val="Hipervnculo"/>
                <w:noProof/>
              </w:rPr>
              <w:t>Desafíos presentados</w:t>
            </w:r>
            <w:r>
              <w:rPr>
                <w:noProof/>
                <w:webHidden/>
              </w:rPr>
              <w:tab/>
            </w:r>
            <w:r>
              <w:rPr>
                <w:noProof/>
                <w:webHidden/>
              </w:rPr>
              <w:fldChar w:fldCharType="begin"/>
            </w:r>
            <w:r>
              <w:rPr>
                <w:noProof/>
                <w:webHidden/>
              </w:rPr>
              <w:instrText xml:space="preserve"> PAGEREF _Toc531719839 \h </w:instrText>
            </w:r>
            <w:r>
              <w:rPr>
                <w:noProof/>
                <w:webHidden/>
              </w:rPr>
            </w:r>
            <w:r>
              <w:rPr>
                <w:noProof/>
                <w:webHidden/>
              </w:rPr>
              <w:fldChar w:fldCharType="separate"/>
            </w:r>
            <w:r>
              <w:rPr>
                <w:noProof/>
                <w:webHidden/>
              </w:rPr>
              <w:t>4</w:t>
            </w:r>
            <w:r>
              <w:rPr>
                <w:noProof/>
                <w:webHidden/>
              </w:rPr>
              <w:fldChar w:fldCharType="end"/>
            </w:r>
          </w:hyperlink>
        </w:p>
        <w:p w14:paraId="60420C80" w14:textId="284027BC" w:rsidR="00F26525" w:rsidRDefault="00F26525">
          <w:pPr>
            <w:pStyle w:val="TDC3"/>
            <w:tabs>
              <w:tab w:val="right" w:leader="dot" w:pos="8395"/>
            </w:tabs>
            <w:rPr>
              <w:rFonts w:eastAsiaTheme="minorEastAsia"/>
              <w:noProof/>
              <w:color w:val="auto"/>
              <w:sz w:val="22"/>
              <w:szCs w:val="22"/>
            </w:rPr>
          </w:pPr>
          <w:hyperlink w:anchor="_Toc531719840" w:history="1">
            <w:r w:rsidRPr="00D8790C">
              <w:rPr>
                <w:rStyle w:val="Hipervnculo"/>
                <w:noProof/>
              </w:rPr>
              <w:t>Problemas con las tecnologías</w:t>
            </w:r>
            <w:r>
              <w:rPr>
                <w:noProof/>
                <w:webHidden/>
              </w:rPr>
              <w:tab/>
            </w:r>
            <w:r>
              <w:rPr>
                <w:noProof/>
                <w:webHidden/>
              </w:rPr>
              <w:fldChar w:fldCharType="begin"/>
            </w:r>
            <w:r>
              <w:rPr>
                <w:noProof/>
                <w:webHidden/>
              </w:rPr>
              <w:instrText xml:space="preserve"> PAGEREF _Toc531719840 \h </w:instrText>
            </w:r>
            <w:r>
              <w:rPr>
                <w:noProof/>
                <w:webHidden/>
              </w:rPr>
            </w:r>
            <w:r>
              <w:rPr>
                <w:noProof/>
                <w:webHidden/>
              </w:rPr>
              <w:fldChar w:fldCharType="separate"/>
            </w:r>
            <w:r>
              <w:rPr>
                <w:noProof/>
                <w:webHidden/>
              </w:rPr>
              <w:t>4</w:t>
            </w:r>
            <w:r>
              <w:rPr>
                <w:noProof/>
                <w:webHidden/>
              </w:rPr>
              <w:fldChar w:fldCharType="end"/>
            </w:r>
          </w:hyperlink>
        </w:p>
        <w:p w14:paraId="60E674BF" w14:textId="168701EA" w:rsidR="00F26525" w:rsidRDefault="00F26525">
          <w:pPr>
            <w:pStyle w:val="TDC3"/>
            <w:tabs>
              <w:tab w:val="right" w:leader="dot" w:pos="8395"/>
            </w:tabs>
            <w:rPr>
              <w:rFonts w:eastAsiaTheme="minorEastAsia"/>
              <w:noProof/>
              <w:color w:val="auto"/>
              <w:sz w:val="22"/>
              <w:szCs w:val="22"/>
            </w:rPr>
          </w:pPr>
          <w:hyperlink w:anchor="_Toc531719841" w:history="1">
            <w:r w:rsidRPr="00D8790C">
              <w:rPr>
                <w:rStyle w:val="Hipervnculo"/>
                <w:noProof/>
              </w:rPr>
              <w:t>Problemas relacionados a la infraestructura</w:t>
            </w:r>
            <w:r>
              <w:rPr>
                <w:noProof/>
                <w:webHidden/>
              </w:rPr>
              <w:tab/>
            </w:r>
            <w:r>
              <w:rPr>
                <w:noProof/>
                <w:webHidden/>
              </w:rPr>
              <w:fldChar w:fldCharType="begin"/>
            </w:r>
            <w:r>
              <w:rPr>
                <w:noProof/>
                <w:webHidden/>
              </w:rPr>
              <w:instrText xml:space="preserve"> PAGEREF _Toc531719841 \h </w:instrText>
            </w:r>
            <w:r>
              <w:rPr>
                <w:noProof/>
                <w:webHidden/>
              </w:rPr>
            </w:r>
            <w:r>
              <w:rPr>
                <w:noProof/>
                <w:webHidden/>
              </w:rPr>
              <w:fldChar w:fldCharType="separate"/>
            </w:r>
            <w:r>
              <w:rPr>
                <w:noProof/>
                <w:webHidden/>
              </w:rPr>
              <w:t>4</w:t>
            </w:r>
            <w:r>
              <w:rPr>
                <w:noProof/>
                <w:webHidden/>
              </w:rPr>
              <w:fldChar w:fldCharType="end"/>
            </w:r>
          </w:hyperlink>
        </w:p>
        <w:p w14:paraId="0419B2F5" w14:textId="2738C185" w:rsidR="00F26525" w:rsidRDefault="00F26525">
          <w:pPr>
            <w:pStyle w:val="TDC2"/>
            <w:rPr>
              <w:rFonts w:eastAsiaTheme="minorEastAsia"/>
              <w:noProof/>
              <w:color w:val="auto"/>
              <w:sz w:val="22"/>
              <w:szCs w:val="22"/>
            </w:rPr>
          </w:pPr>
          <w:hyperlink w:anchor="_Toc531719842" w:history="1">
            <w:r w:rsidRPr="00D8790C">
              <w:rPr>
                <w:rStyle w:val="Hipervnculo"/>
                <w:noProof/>
              </w:rPr>
              <w:t>Alcance de nuestra solución</w:t>
            </w:r>
            <w:r>
              <w:rPr>
                <w:noProof/>
                <w:webHidden/>
              </w:rPr>
              <w:tab/>
            </w:r>
            <w:r>
              <w:rPr>
                <w:noProof/>
                <w:webHidden/>
              </w:rPr>
              <w:fldChar w:fldCharType="begin"/>
            </w:r>
            <w:r>
              <w:rPr>
                <w:noProof/>
                <w:webHidden/>
              </w:rPr>
              <w:instrText xml:space="preserve"> PAGEREF _Toc531719842 \h </w:instrText>
            </w:r>
            <w:r>
              <w:rPr>
                <w:noProof/>
                <w:webHidden/>
              </w:rPr>
            </w:r>
            <w:r>
              <w:rPr>
                <w:noProof/>
                <w:webHidden/>
              </w:rPr>
              <w:fldChar w:fldCharType="separate"/>
            </w:r>
            <w:r>
              <w:rPr>
                <w:noProof/>
                <w:webHidden/>
              </w:rPr>
              <w:t>5</w:t>
            </w:r>
            <w:r>
              <w:rPr>
                <w:noProof/>
                <w:webHidden/>
              </w:rPr>
              <w:fldChar w:fldCharType="end"/>
            </w:r>
          </w:hyperlink>
        </w:p>
        <w:p w14:paraId="68F3263C" w14:textId="6DA4CD9D" w:rsidR="00F26525" w:rsidRDefault="00F26525">
          <w:pPr>
            <w:pStyle w:val="TDC3"/>
            <w:tabs>
              <w:tab w:val="right" w:leader="dot" w:pos="8395"/>
            </w:tabs>
            <w:rPr>
              <w:rFonts w:eastAsiaTheme="minorEastAsia"/>
              <w:noProof/>
              <w:color w:val="auto"/>
              <w:sz w:val="22"/>
              <w:szCs w:val="22"/>
            </w:rPr>
          </w:pPr>
          <w:hyperlink w:anchor="_Toc531719843" w:history="1">
            <w:r w:rsidRPr="00D8790C">
              <w:rPr>
                <w:rStyle w:val="Hipervnculo"/>
                <w:noProof/>
              </w:rPr>
              <w:t>Características inicialmente planeadas</w:t>
            </w:r>
            <w:r>
              <w:rPr>
                <w:noProof/>
                <w:webHidden/>
              </w:rPr>
              <w:tab/>
            </w:r>
            <w:r>
              <w:rPr>
                <w:noProof/>
                <w:webHidden/>
              </w:rPr>
              <w:fldChar w:fldCharType="begin"/>
            </w:r>
            <w:r>
              <w:rPr>
                <w:noProof/>
                <w:webHidden/>
              </w:rPr>
              <w:instrText xml:space="preserve"> PAGEREF _Toc531719843 \h </w:instrText>
            </w:r>
            <w:r>
              <w:rPr>
                <w:noProof/>
                <w:webHidden/>
              </w:rPr>
            </w:r>
            <w:r>
              <w:rPr>
                <w:noProof/>
                <w:webHidden/>
              </w:rPr>
              <w:fldChar w:fldCharType="separate"/>
            </w:r>
            <w:r>
              <w:rPr>
                <w:noProof/>
                <w:webHidden/>
              </w:rPr>
              <w:t>5</w:t>
            </w:r>
            <w:r>
              <w:rPr>
                <w:noProof/>
                <w:webHidden/>
              </w:rPr>
              <w:fldChar w:fldCharType="end"/>
            </w:r>
          </w:hyperlink>
        </w:p>
        <w:p w14:paraId="530EC5B4" w14:textId="49726042" w:rsidR="00F26525" w:rsidRDefault="00F26525">
          <w:pPr>
            <w:pStyle w:val="TDC3"/>
            <w:tabs>
              <w:tab w:val="right" w:leader="dot" w:pos="8395"/>
            </w:tabs>
            <w:rPr>
              <w:rFonts w:eastAsiaTheme="minorEastAsia"/>
              <w:noProof/>
              <w:color w:val="auto"/>
              <w:sz w:val="22"/>
              <w:szCs w:val="22"/>
            </w:rPr>
          </w:pPr>
          <w:hyperlink w:anchor="_Toc531719844" w:history="1">
            <w:r w:rsidRPr="00D8790C">
              <w:rPr>
                <w:rStyle w:val="Hipervnculo"/>
                <w:noProof/>
              </w:rPr>
              <w:t>Características añadidas (no planeadas inicialmente)</w:t>
            </w:r>
            <w:r>
              <w:rPr>
                <w:noProof/>
                <w:webHidden/>
              </w:rPr>
              <w:tab/>
            </w:r>
            <w:r>
              <w:rPr>
                <w:noProof/>
                <w:webHidden/>
              </w:rPr>
              <w:fldChar w:fldCharType="begin"/>
            </w:r>
            <w:r>
              <w:rPr>
                <w:noProof/>
                <w:webHidden/>
              </w:rPr>
              <w:instrText xml:space="preserve"> PAGEREF _Toc531719844 \h </w:instrText>
            </w:r>
            <w:r>
              <w:rPr>
                <w:noProof/>
                <w:webHidden/>
              </w:rPr>
            </w:r>
            <w:r>
              <w:rPr>
                <w:noProof/>
                <w:webHidden/>
              </w:rPr>
              <w:fldChar w:fldCharType="separate"/>
            </w:r>
            <w:r>
              <w:rPr>
                <w:noProof/>
                <w:webHidden/>
              </w:rPr>
              <w:t>5</w:t>
            </w:r>
            <w:r>
              <w:rPr>
                <w:noProof/>
                <w:webHidden/>
              </w:rPr>
              <w:fldChar w:fldCharType="end"/>
            </w:r>
          </w:hyperlink>
        </w:p>
        <w:p w14:paraId="78C37888" w14:textId="79984093" w:rsidR="00F26525" w:rsidRDefault="00F26525">
          <w:pPr>
            <w:pStyle w:val="TDC3"/>
            <w:tabs>
              <w:tab w:val="right" w:leader="dot" w:pos="8395"/>
            </w:tabs>
            <w:rPr>
              <w:rFonts w:eastAsiaTheme="minorEastAsia"/>
              <w:noProof/>
              <w:color w:val="auto"/>
              <w:sz w:val="22"/>
              <w:szCs w:val="22"/>
            </w:rPr>
          </w:pPr>
          <w:hyperlink w:anchor="_Toc531719845" w:history="1">
            <w:r w:rsidRPr="00D8790C">
              <w:rPr>
                <w:rStyle w:val="Hipervnculo"/>
                <w:noProof/>
              </w:rPr>
              <w:t>Próximamente</w:t>
            </w:r>
            <w:r>
              <w:rPr>
                <w:noProof/>
                <w:webHidden/>
              </w:rPr>
              <w:tab/>
            </w:r>
            <w:r>
              <w:rPr>
                <w:noProof/>
                <w:webHidden/>
              </w:rPr>
              <w:fldChar w:fldCharType="begin"/>
            </w:r>
            <w:r>
              <w:rPr>
                <w:noProof/>
                <w:webHidden/>
              </w:rPr>
              <w:instrText xml:space="preserve"> PAGEREF _Toc531719845 \h </w:instrText>
            </w:r>
            <w:r>
              <w:rPr>
                <w:noProof/>
                <w:webHidden/>
              </w:rPr>
            </w:r>
            <w:r>
              <w:rPr>
                <w:noProof/>
                <w:webHidden/>
              </w:rPr>
              <w:fldChar w:fldCharType="separate"/>
            </w:r>
            <w:r>
              <w:rPr>
                <w:noProof/>
                <w:webHidden/>
              </w:rPr>
              <w:t>5</w:t>
            </w:r>
            <w:r>
              <w:rPr>
                <w:noProof/>
                <w:webHidden/>
              </w:rPr>
              <w:fldChar w:fldCharType="end"/>
            </w:r>
          </w:hyperlink>
        </w:p>
        <w:p w14:paraId="7DF3FA0E" w14:textId="0BB3F940" w:rsidR="00F26525" w:rsidRDefault="00F26525">
          <w:pPr>
            <w:pStyle w:val="TDC2"/>
            <w:rPr>
              <w:rFonts w:eastAsiaTheme="minorEastAsia"/>
              <w:noProof/>
              <w:color w:val="auto"/>
              <w:sz w:val="22"/>
              <w:szCs w:val="22"/>
            </w:rPr>
          </w:pPr>
          <w:hyperlink w:anchor="_Toc531719846" w:history="1">
            <w:r w:rsidRPr="00D8790C">
              <w:rPr>
                <w:rStyle w:val="Hipervnculo"/>
                <w:noProof/>
              </w:rPr>
              <w:t>Conclusiones</w:t>
            </w:r>
            <w:r>
              <w:rPr>
                <w:noProof/>
                <w:webHidden/>
              </w:rPr>
              <w:tab/>
            </w:r>
            <w:r>
              <w:rPr>
                <w:noProof/>
                <w:webHidden/>
              </w:rPr>
              <w:fldChar w:fldCharType="begin"/>
            </w:r>
            <w:r>
              <w:rPr>
                <w:noProof/>
                <w:webHidden/>
              </w:rPr>
              <w:instrText xml:space="preserve"> PAGEREF _Toc531719846 \h </w:instrText>
            </w:r>
            <w:r>
              <w:rPr>
                <w:noProof/>
                <w:webHidden/>
              </w:rPr>
            </w:r>
            <w:r>
              <w:rPr>
                <w:noProof/>
                <w:webHidden/>
              </w:rPr>
              <w:fldChar w:fldCharType="separate"/>
            </w:r>
            <w:r>
              <w:rPr>
                <w:noProof/>
                <w:webHidden/>
              </w:rPr>
              <w:t>6</w:t>
            </w:r>
            <w:r>
              <w:rPr>
                <w:noProof/>
                <w:webHidden/>
              </w:rPr>
              <w:fldChar w:fldCharType="end"/>
            </w:r>
          </w:hyperlink>
        </w:p>
        <w:p w14:paraId="7EDCA981" w14:textId="430CC9DB" w:rsidR="00AC6525" w:rsidRDefault="00AC6525" w:rsidP="00F26525">
          <w:pPr>
            <w:jc w:val="both"/>
          </w:pPr>
          <w:r>
            <w:rPr>
              <w:b/>
              <w:bCs/>
            </w:rPr>
            <w:fldChar w:fldCharType="end"/>
          </w:r>
        </w:p>
      </w:sdtContent>
    </w:sdt>
    <w:p w14:paraId="725FABAD" w14:textId="77777777" w:rsidR="00AC6525" w:rsidRPr="00AC6525" w:rsidRDefault="00AC6525" w:rsidP="00F26525">
      <w:pPr>
        <w:jc w:val="both"/>
      </w:pPr>
    </w:p>
    <w:p w14:paraId="5B4A08C0" w14:textId="77777777" w:rsidR="00AC6525" w:rsidRDefault="00AC6525" w:rsidP="00F26525">
      <w:pPr>
        <w:jc w:val="both"/>
        <w:rPr>
          <w:color w:val="auto"/>
        </w:rPr>
      </w:pPr>
    </w:p>
    <w:p w14:paraId="423EA629" w14:textId="77777777" w:rsidR="00AC6525" w:rsidRDefault="00AC6525" w:rsidP="00F26525">
      <w:pPr>
        <w:jc w:val="both"/>
        <w:rPr>
          <w:color w:val="auto"/>
        </w:rPr>
      </w:pPr>
    </w:p>
    <w:p w14:paraId="787948C2" w14:textId="77777777" w:rsidR="00AC6525" w:rsidRDefault="00AC6525" w:rsidP="00F26525">
      <w:pPr>
        <w:jc w:val="both"/>
        <w:rPr>
          <w:color w:val="auto"/>
        </w:rPr>
      </w:pPr>
    </w:p>
    <w:p w14:paraId="5FE940D2" w14:textId="77777777" w:rsidR="00AC6525" w:rsidRDefault="00AC6525" w:rsidP="00F26525">
      <w:pPr>
        <w:jc w:val="both"/>
        <w:rPr>
          <w:color w:val="auto"/>
        </w:rPr>
      </w:pPr>
    </w:p>
    <w:p w14:paraId="1268AC5B" w14:textId="77777777" w:rsidR="00AC6525" w:rsidRDefault="00AC6525" w:rsidP="00F26525">
      <w:pPr>
        <w:jc w:val="both"/>
        <w:rPr>
          <w:color w:val="auto"/>
        </w:rPr>
      </w:pPr>
    </w:p>
    <w:p w14:paraId="54A8E065" w14:textId="77777777" w:rsidR="00AC6525" w:rsidRDefault="00AC6525" w:rsidP="00F26525">
      <w:pPr>
        <w:jc w:val="both"/>
        <w:rPr>
          <w:color w:val="auto"/>
        </w:rPr>
      </w:pPr>
    </w:p>
    <w:p w14:paraId="6DB56B83" w14:textId="77777777" w:rsidR="00AC6525" w:rsidRDefault="00AC6525" w:rsidP="00F26525">
      <w:pPr>
        <w:jc w:val="both"/>
        <w:rPr>
          <w:color w:val="auto"/>
        </w:rPr>
      </w:pPr>
    </w:p>
    <w:p w14:paraId="63EA8536" w14:textId="77777777" w:rsidR="00AC6525" w:rsidRDefault="00AC6525" w:rsidP="00F26525">
      <w:pPr>
        <w:jc w:val="both"/>
        <w:rPr>
          <w:color w:val="auto"/>
        </w:rPr>
      </w:pPr>
    </w:p>
    <w:p w14:paraId="370555F0" w14:textId="77777777" w:rsidR="00AC6525" w:rsidRDefault="00AC6525" w:rsidP="00F26525">
      <w:pPr>
        <w:jc w:val="both"/>
        <w:rPr>
          <w:color w:val="auto"/>
        </w:rPr>
      </w:pPr>
    </w:p>
    <w:p w14:paraId="123D852A" w14:textId="77777777" w:rsidR="00AC6525" w:rsidRDefault="00CC7C1E" w:rsidP="00F26525">
      <w:pPr>
        <w:pStyle w:val="Ttulo"/>
        <w:jc w:val="both"/>
        <w:rPr>
          <w:szCs w:val="52"/>
        </w:rPr>
      </w:pPr>
      <w:sdt>
        <w:sdtPr>
          <w:rPr>
            <w:rFonts w:asciiTheme="minorHAnsi" w:eastAsiaTheme="minorEastAsia" w:hAnsiTheme="minorHAnsi"/>
            <w:smallCaps w:val="0"/>
            <w:spacing w:val="0"/>
          </w:rPr>
          <w:id w:val="221498486"/>
          <w:placeholder>
            <w:docPart w:val="7E8B3B0D40BB4536A2C47573CFF53F8C"/>
          </w:placeholder>
          <w:dataBinding w:prefixMappings="xmlns:ns0='http://purl.org/dc/elements/1.1/' xmlns:ns1='http://schemas.openxmlformats.org/package/2006/metadata/core-properties' " w:xpath="/ns1:coreProperties[1]/ns0:title[1]" w:storeItemID="{6C3C8BC8-F283-45AE-878A-BAB7291924A1}"/>
          <w:text/>
        </w:sdtPr>
        <w:sdtContent>
          <w:r w:rsidR="00F828F7">
            <w:rPr>
              <w:rFonts w:asciiTheme="minorHAnsi" w:eastAsiaTheme="minorEastAsia" w:hAnsiTheme="minorHAnsi"/>
              <w:smallCaps w:val="0"/>
              <w:spacing w:val="0"/>
            </w:rPr>
            <w:t>Intercambios Universitarios</w:t>
          </w:r>
        </w:sdtContent>
      </w:sdt>
      <w:r w:rsidR="00AC6525">
        <w:rPr>
          <w:noProof/>
          <w:szCs w:val="52"/>
        </w:rPr>
        <mc:AlternateContent>
          <mc:Choice Requires="wpg">
            <w:drawing>
              <wp:anchor distT="0" distB="0" distL="114300" distR="114300" simplePos="0" relativeHeight="251650048" behindDoc="0" locked="0" layoutInCell="1" allowOverlap="1" wp14:anchorId="79C3BB0D" wp14:editId="64EBD8A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4438AB" id="Grupo 62"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y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UTryHwQAACo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52096" behindDoc="0" locked="0" layoutInCell="1" allowOverlap="1" wp14:anchorId="46E2A2E1" wp14:editId="7F8F7E6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6E198A" id="Grupo 59"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frHg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Zdh+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54144" behindDoc="0" locked="0" layoutInCell="1" allowOverlap="1" wp14:anchorId="3EF05DFA" wp14:editId="26521AB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22B458" id="Grupo 56"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TzGA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e5PMYBAAAKg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56192" behindDoc="0" locked="0" layoutInCell="1" allowOverlap="1" wp14:anchorId="36D77842" wp14:editId="032D420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338482" id="Grupo 53"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c+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Llz4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58240" behindDoc="0" locked="0" layoutInCell="1" allowOverlap="1" wp14:anchorId="7A4B26BD" wp14:editId="301A07D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0B1172" id="Grupo 50"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lm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EaOYA7kTGOTgc2tGO/HD8JGCMM7Xv4mYXvxcl/PG2uM9tMP&#10;vAJ/5KC4IedYi167gLDR0eTg8ZwDelSohMUoTOIQoJSwdRqbHJUtJFKf8tw4CjCCbS+M06XNYNnu&#10;TufhtD2sBxohyey1BuoJmo4L6k0+USq/jtL7lozUZEpqumZKvZnS9w+kQ5F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h8m4nJnf7lDhhJc5VgBIWa4UVbvD6NgTQs32e4Y+Ap0qWamjnVbWVSA+6QN/5VI&#10;+LNI/ARvK5CAjqLI/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6OpZhEE&#10;AAAqCwAADgAAAAAAAAAAAAAAAAAuAgAAZHJzL2Uyb0RvYy54bWxQSwECLQAUAAYACAAAACEAkPxJ&#10;0twAAAAJAQAADwAAAAAAAAAAAAAAAABrBgAAZHJzL2Rvd25yZXYueG1sUEsFBgAAAAAEAAQA8wAA&#10;AHQH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60288" behindDoc="0" locked="0" layoutInCell="1" allowOverlap="1" wp14:anchorId="71AB9227" wp14:editId="5E12D43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6AB0D8" id="Grupo 47"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lm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0G5pZ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62336" behindDoc="0" locked="0" layoutInCell="1" allowOverlap="1" wp14:anchorId="1363E0C7" wp14:editId="79B2FED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0D8344" id="Grupo 44"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oFHw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bECoFHwQAACoLAAAOAAAAAAAAAAAAAAAAAC4CAABkcnMvZTJvRG9jLnhtbFBLAQIt&#10;ABQABgAIAAAAIQCQ/EnS3AAAAAkBAAAPAAAAAAAAAAAAAAAAAHkGAABkcnMvZG93bnJldi54bWxQ&#10;SwUGAAAAAAQABADzAAAAggc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64384" behindDoc="0" locked="0" layoutInCell="1" allowOverlap="1" wp14:anchorId="62E87CEA" wp14:editId="0C0CF70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40CC0F" id="Grupo 4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X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rd+zX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66432" behindDoc="0" locked="0" layoutInCell="1" allowOverlap="1" wp14:anchorId="686C743E" wp14:editId="23B466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6C571B" id="Grupo 38"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3pIA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9W9t6SAEAAAqCwAADgAAAAAAAAAAAAAAAAAuAgAAZHJzL2Uyb0RvYy54bWxQSwEC&#10;LQAUAAYACAAAACEAkPxJ0twAAAAJAQAADwAAAAAAAAAAAAAAAAB6BgAAZHJzL2Rvd25yZXYueG1s&#10;UEsFBgAAAAAEAAQA8wAAAIMHA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68480" behindDoc="0" locked="0" layoutInCell="1" allowOverlap="1" wp14:anchorId="5ABB363E" wp14:editId="5B1CD39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E27BC2" id="Grupo 35" o:spid="_x0000_s1026" style="position:absolute;margin-left:0;margin-top:10in;width:43.2pt;height:43.2pt;z-index:2516684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8W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OfOfFh0EAAAq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70528" behindDoc="0" locked="0" layoutInCell="1" allowOverlap="1" wp14:anchorId="7BEE5DB5" wp14:editId="028DF3C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05920EA" id="Grupo 32" o:spid="_x0000_s1026" style="position:absolute;margin-left:0;margin-top:10in;width:43.2pt;height:43.2pt;z-index:2516705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IB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afbIB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72576" behindDoc="0" locked="0" layoutInCell="1" allowOverlap="1" wp14:anchorId="1ACCBE21" wp14:editId="3BA6C65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4BC735" id="Grupo 29" o:spid="_x0000_s1026" style="position:absolute;margin-left:0;margin-top:10in;width:43.2pt;height:43.2pt;z-index:2516725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uTHw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lBHuT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74624" behindDoc="0" locked="0" layoutInCell="1" allowOverlap="1" wp14:anchorId="0814CE7B" wp14:editId="2141FF5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CC457C" id="Grupo 26" o:spid="_x0000_s1026" style="position:absolute;margin-left:0;margin-top:10in;width:43.2pt;height:43.2pt;z-index:2516746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hFw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xF/DY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76672" behindDoc="0" locked="0" layoutInCell="1" allowOverlap="1" wp14:anchorId="7BEE0226" wp14:editId="74D55F9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2FBEA0" id="Grupo 23" o:spid="_x0000_s1026" style="position:absolute;margin-left:0;margin-top:10in;width:43.2pt;height:43.2pt;z-index:2516766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s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tKsKw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78720" behindDoc="0" locked="0" layoutInCell="1" allowOverlap="1" wp14:anchorId="38C02FF1" wp14:editId="3FFC0A8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7246F9" id="Grupo 20" o:spid="_x0000_s1026" style="position:absolute;margin-left:0;margin-top:10in;width:43.2pt;height:43.2pt;z-index:251678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70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EaOYA7kTGOTgc2tGO/HD8JGCMM7Xv4mYXvxcl/PG2uM9tMP&#10;vAJ/5KC4IedYi167gLDR0eTg8ZwDelSohMUoTOIQoJSwdRqbHJUtJFKf8tw4CjCCbS+M06XNYNnu&#10;TufhtD2sBxohyey1BuoJmo4L6k0+USq/jtL7lozUZEpqumZKvZnS9w+kQ75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q1U4nJnf7lDhhJc5VgBIWa4UVbvD6NgTQs32e4Y+Ap0qWamjnVbWVSA+6QN/5VI&#10;+LNI/ARvK5CAjiLf/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cGKO9BEE&#10;AAAqCwAADgAAAAAAAAAAAAAAAAAuAgAAZHJzL2Uyb0RvYy54bWxQSwECLQAUAAYACAAAACEAkPxJ&#10;0twAAAAJAQAADwAAAAAAAAAAAAAAAABrBgAAZHJzL2Rvd25yZXYueG1sUEsFBgAAAAAEAAQA8wAA&#10;AHQHA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80768" behindDoc="0" locked="0" layoutInCell="1" allowOverlap="1" wp14:anchorId="432D2FBE" wp14:editId="378D5D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7D00EC" id="Grupo 17"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VGQ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NQuGVGQQAACoLAAAOAAAAAAAAAAAAAAAAAC4CAABkcnMvZTJvRG9jLnhtbFBLAQItABQABgAI&#10;AAAAIQCQ/EnS3AAAAAkBAAAPAAAAAAAAAAAAAAAAAHMGAABkcnMvZG93bnJldi54bWxQSwUGAAAA&#10;AAQABADzAAAAfAc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82816" behindDoc="0" locked="0" layoutInCell="1" allowOverlap="1" wp14:anchorId="453C2FF5" wp14:editId="3108B51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E6C86D" id="Grupo 14"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2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Y8ov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84864" behindDoc="0" locked="0" layoutInCell="1" allowOverlap="1" wp14:anchorId="36178966" wp14:editId="3FFECC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8AC6CF" id="Grupo 11"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Qk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W2Qk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86912" behindDoc="0" locked="0" layoutInCell="1" allowOverlap="1" wp14:anchorId="2CF13D75" wp14:editId="3DCF78E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4FAE33" id="Grupo 8"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8X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vII8X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88960" behindDoc="0" locked="0" layoutInCell="1" allowOverlap="1" wp14:anchorId="5B5E6074" wp14:editId="4EA72BD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D9FEF3" id="Grupo 5"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wQAACQ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aD7+U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AC6525">
        <w:rPr>
          <w:noProof/>
          <w:szCs w:val="52"/>
        </w:rPr>
        <mc:AlternateContent>
          <mc:Choice Requires="wpg">
            <w:drawing>
              <wp:anchor distT="0" distB="0" distL="114300" distR="114300" simplePos="0" relativeHeight="251691008" behindDoc="0" locked="0" layoutInCell="1" allowOverlap="1" wp14:anchorId="7E4AA26F" wp14:editId="104684C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DE7EF4" id="Grupo 2"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aQHAQAACQ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Ko4aQHAQAACQLAAAOAAAAAAAAAAAAAAAAAC4CAABkcnMvZTJvRG9jLnhtbFBLAQItABQA&#10;BgAIAAAAIQCQ/EnS3AAAAAkBAAAPAAAAAAAAAAAAAAAAAHYGAABkcnMvZG93bnJldi54bWxQSwUG&#10;AAAAAAQABADzAAAAfw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14:paraId="5D2A44F1" w14:textId="21009895" w:rsidR="00AC6525" w:rsidRDefault="00CC7C1E" w:rsidP="00F26525">
      <w:pPr>
        <w:pStyle w:val="Subttulo"/>
        <w:jc w:val="both"/>
      </w:pPr>
      <w:sdt>
        <w:sdtPr>
          <w:id w:val="221498499"/>
          <w:placeholder>
            <w:docPart w:val="BD8A9C765265486186680412E556D4A1"/>
          </w:placeholder>
          <w:dataBinding w:prefixMappings="xmlns:ns0='http://purl.org/dc/elements/1.1/' xmlns:ns1='http://schemas.openxmlformats.org/package/2006/metadata/core-properties' " w:xpath="/ns1:coreProperties[1]/ns0:subject[1]" w:storeItemID="{6C3C8BC8-F283-45AE-878A-BAB7291924A1}"/>
          <w:text/>
        </w:sdtPr>
        <w:sdtContent>
          <w:r w:rsidR="00F828F7">
            <w:t>El sitio de compra y venta de material universitario</w:t>
          </w:r>
        </w:sdtContent>
      </w:sdt>
      <w:r w:rsidR="00AC6525">
        <w:t xml:space="preserve"> </w:t>
      </w:r>
    </w:p>
    <w:p w14:paraId="66F8BD04" w14:textId="59451478" w:rsidR="000F1F0D" w:rsidRPr="000F1F0D" w:rsidRDefault="00EC2307" w:rsidP="00F26525">
      <w:pPr>
        <w:pStyle w:val="Ttulo2"/>
        <w:spacing w:after="240"/>
        <w:jc w:val="both"/>
      </w:pPr>
      <w:bookmarkStart w:id="1" w:name="_Toc531719830"/>
      <w:r>
        <w:t>Definición del problema</w:t>
      </w:r>
      <w:bookmarkEnd w:id="1"/>
    </w:p>
    <w:p w14:paraId="28F2D9BE" w14:textId="77777777" w:rsidR="000F1F0D" w:rsidRPr="00D87FDA" w:rsidRDefault="000F1F0D" w:rsidP="00F26525">
      <w:pPr>
        <w:jc w:val="both"/>
      </w:pPr>
      <w:r w:rsidRPr="00D87FDA">
        <w:t>Actualmente no hay ningún sitio de internet que sea únicamente para vender material universitario usado, como alternativas están:</w:t>
      </w:r>
    </w:p>
    <w:p w14:paraId="0F303F95" w14:textId="1A3DA7B9" w:rsidR="000F1F0D" w:rsidRDefault="000F1F0D" w:rsidP="00F26525">
      <w:pPr>
        <w:pStyle w:val="Prrafodelista"/>
        <w:numPr>
          <w:ilvl w:val="0"/>
          <w:numId w:val="8"/>
        </w:numPr>
        <w:jc w:val="both"/>
      </w:pPr>
      <w:r>
        <w:t>D</w:t>
      </w:r>
      <w:r w:rsidRPr="00D87FDA">
        <w:t>iversos</w:t>
      </w:r>
      <w:r>
        <w:t xml:space="preserve"> grupos de Facebook: </w:t>
      </w:r>
      <w:r w:rsidRPr="00D87FDA">
        <w:t xml:space="preserve">cada uno especializado </w:t>
      </w:r>
      <w:r>
        <w:t>en una carrera o departamento.</w:t>
      </w:r>
    </w:p>
    <w:p w14:paraId="666D9FBE" w14:textId="47173499" w:rsidR="000F1F0D" w:rsidRDefault="000F1F0D" w:rsidP="00F26525">
      <w:pPr>
        <w:pStyle w:val="Prrafodelista"/>
        <w:numPr>
          <w:ilvl w:val="0"/>
          <w:numId w:val="8"/>
        </w:numPr>
        <w:jc w:val="both"/>
      </w:pPr>
      <w:r>
        <w:t>C</w:t>
      </w:r>
      <w:r w:rsidRPr="00D87FDA">
        <w:t>entros de estudiantes</w:t>
      </w:r>
      <w:r>
        <w:t>: venta de fotocopias al precio actual.</w:t>
      </w:r>
    </w:p>
    <w:p w14:paraId="6611DE4C" w14:textId="3EDB9CCB" w:rsidR="000F1F0D" w:rsidRDefault="000F1F0D" w:rsidP="00F26525">
      <w:pPr>
        <w:pStyle w:val="Prrafodelista"/>
        <w:numPr>
          <w:ilvl w:val="0"/>
          <w:numId w:val="8"/>
        </w:numPr>
        <w:jc w:val="both"/>
      </w:pPr>
      <w:r>
        <w:t xml:space="preserve">Compañerismo: </w:t>
      </w:r>
      <w:r w:rsidRPr="00D87FDA">
        <w:t>regala</w:t>
      </w:r>
      <w:r>
        <w:t>r, prestar o vender el material.</w:t>
      </w:r>
    </w:p>
    <w:p w14:paraId="4FDB2F1A" w14:textId="3D4D2E29" w:rsidR="000F1F0D" w:rsidRDefault="000F1F0D" w:rsidP="00F26525">
      <w:pPr>
        <w:pStyle w:val="Prrafodelista"/>
        <w:numPr>
          <w:ilvl w:val="0"/>
          <w:numId w:val="8"/>
        </w:numPr>
        <w:jc w:val="both"/>
      </w:pPr>
      <w:r>
        <w:t>E</w:t>
      </w:r>
      <w:r w:rsidRPr="00D87FDA">
        <w:t>ntre otros</w:t>
      </w:r>
    </w:p>
    <w:p w14:paraId="54F0BEC6" w14:textId="50A728C0" w:rsidR="000F1F0D" w:rsidRDefault="000F1F0D" w:rsidP="00F26525">
      <w:pPr>
        <w:pStyle w:val="Ttulo2"/>
        <w:jc w:val="both"/>
      </w:pPr>
      <w:bookmarkStart w:id="2" w:name="_Toc531719831"/>
      <w:r>
        <w:t>Motivación</w:t>
      </w:r>
      <w:bookmarkEnd w:id="2"/>
    </w:p>
    <w:p w14:paraId="43CC2EC8" w14:textId="37D324D1" w:rsidR="000F1F0D" w:rsidRDefault="00F828F7" w:rsidP="00F26525">
      <w:pPr>
        <w:spacing w:before="240" w:after="0"/>
        <w:jc w:val="both"/>
      </w:pPr>
      <w:r>
        <w:rPr>
          <w:noProof/>
        </w:rPr>
        <mc:AlternateContent>
          <mc:Choice Requires="wps">
            <w:drawing>
              <wp:anchor distT="0" distB="0" distL="114300" distR="114300" simplePos="0" relativeHeight="251693056" behindDoc="0" locked="0" layoutInCell="1" allowOverlap="1" wp14:anchorId="7C604A8F" wp14:editId="28420AFD">
                <wp:simplePos x="0" y="0"/>
                <wp:positionH relativeFrom="page">
                  <wp:posOffset>3946622</wp:posOffset>
                </wp:positionH>
                <wp:positionV relativeFrom="page">
                  <wp:posOffset>4759471</wp:posOffset>
                </wp:positionV>
                <wp:extent cx="3212123" cy="1469292"/>
                <wp:effectExtent l="0" t="0" r="26670" b="17145"/>
                <wp:wrapSquare wrapText="bothSides"/>
                <wp:docPr id="76" name="Autoform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2123" cy="1469292"/>
                        </a:xfrm>
                        <a:prstGeom prst="bracketPair">
                          <a:avLst>
                            <a:gd name="adj" fmla="val 16667"/>
                          </a:avLst>
                        </a:prstGeom>
                        <a:ln>
                          <a:headEnd/>
                          <a:tailEnd/>
                        </a:ln>
                        <a:extLst/>
                      </wps:spPr>
                      <wps:style>
                        <a:lnRef idx="1">
                          <a:schemeClr val="accent2"/>
                        </a:lnRef>
                        <a:fillRef idx="0">
                          <a:schemeClr val="accent2"/>
                        </a:fillRef>
                        <a:effectRef idx="0">
                          <a:schemeClr val="accent2"/>
                        </a:effectRef>
                        <a:fontRef idx="minor">
                          <a:schemeClr val="tx1"/>
                        </a:fontRef>
                      </wps:style>
                      <wps:txbx>
                        <w:txbxContent>
                          <w:p w14:paraId="70CA4ED0" w14:textId="77777777" w:rsidR="00AC6525" w:rsidRPr="00EC2307" w:rsidRDefault="00EC2307" w:rsidP="00AC6525">
                            <w:pPr>
                              <w:spacing w:after="1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95C78A7" wp14:editId="6B8D89BD">
                                  <wp:extent cx="2711939" cy="920445"/>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666" cy="935625"/>
                                          </a:xfrm>
                                          <a:prstGeom prst="rect">
                                            <a:avLst/>
                                          </a:prstGeom>
                                        </pic:spPr>
                                      </pic:pic>
                                    </a:graphicData>
                                  </a:graphic>
                                </wp:inline>
                              </w:drawing>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C604A8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36" o:spid="_x0000_s1028" type="#_x0000_t185" style="position:absolute;left:0;text-align:left;margin-left:310.75pt;margin-top:374.75pt;width:252.9pt;height:115.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" strokecolor="#3260b6 [2245]" strokeweight="1pt">
                <v:textbox inset="14.4pt,18pt,10.8pt,18pt">
                  <w:txbxContent>
                    <w:p w14:paraId="70CA4ED0" w14:textId="77777777" w:rsidR="00AC6525" w:rsidRPr="00EC2307" w:rsidRDefault="00EC2307" w:rsidP="00AC6525">
                      <w:pPr>
                        <w:spacing w:after="1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95C78A7" wp14:editId="6B8D89BD">
                            <wp:extent cx="2711939" cy="920445"/>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666" cy="935625"/>
                                    </a:xfrm>
                                    <a:prstGeom prst="rect">
                                      <a:avLst/>
                                    </a:prstGeom>
                                  </pic:spPr>
                                </pic:pic>
                              </a:graphicData>
                            </a:graphic>
                          </wp:inline>
                        </w:drawing>
                      </w:r>
                    </w:p>
                  </w:txbxContent>
                </v:textbox>
                <w10:wrap type="square" anchorx="page" anchory="page"/>
              </v:shape>
            </w:pict>
          </mc:Fallback>
        </mc:AlternateContent>
      </w:r>
      <w:r w:rsidR="000F1F0D">
        <w:t>Como motivaciones, podemos diferenciarlas entre motivaciones por parte de los integrantes, y motivaciones con respecto al proyecto, es decir, que esperamos que se logre con esta página web.</w:t>
      </w:r>
    </w:p>
    <w:p w14:paraId="2FF49189" w14:textId="75ACF945" w:rsidR="000F1F0D" w:rsidRDefault="000F1F0D" w:rsidP="00F26525">
      <w:pPr>
        <w:pStyle w:val="Ttulo3"/>
        <w:spacing w:before="240"/>
        <w:jc w:val="both"/>
      </w:pPr>
      <w:bookmarkStart w:id="3" w:name="_Toc531719832"/>
      <w:r>
        <w:t>Motivaciones de los integrantes del grupo:</w:t>
      </w:r>
      <w:bookmarkEnd w:id="3"/>
      <w:r>
        <w:t xml:space="preserve"> </w:t>
      </w:r>
    </w:p>
    <w:p w14:paraId="07E3C993" w14:textId="72EFC422" w:rsidR="000F1F0D" w:rsidRDefault="000F1F0D" w:rsidP="00F26525">
      <w:pPr>
        <w:pStyle w:val="Prrafodelista"/>
        <w:numPr>
          <w:ilvl w:val="0"/>
          <w:numId w:val="9"/>
        </w:numPr>
        <w:spacing w:before="240"/>
        <w:jc w:val="both"/>
      </w:pPr>
      <w:r w:rsidRPr="00D87FDA">
        <w:t>Realizar un proyecto relacionado al desarrollo web, utilizando tecnologías que actualmente se usen en la industria, ya que es la primera vez que tenemos la opción de elegir que vamos a hacer, y con qué herramientas queremos trabajar</w:t>
      </w:r>
      <w:r>
        <w:t>.</w:t>
      </w:r>
    </w:p>
    <w:p w14:paraId="74DB3EF0" w14:textId="25DB9ED9" w:rsidR="000F1F0D" w:rsidRDefault="000F1F0D" w:rsidP="00F26525">
      <w:pPr>
        <w:pStyle w:val="Prrafodelista"/>
        <w:numPr>
          <w:ilvl w:val="0"/>
          <w:numId w:val="9"/>
        </w:numPr>
        <w:spacing w:before="240"/>
        <w:jc w:val="both"/>
      </w:pPr>
      <w:r w:rsidRPr="00D87FDA">
        <w:t xml:space="preserve">Realizar un proyecto que tenga un ámbito de aplicación universitario </w:t>
      </w:r>
    </w:p>
    <w:p w14:paraId="7569A7E5" w14:textId="313E9B7D" w:rsidR="000F1F0D" w:rsidRDefault="000F1F0D" w:rsidP="00F26525">
      <w:pPr>
        <w:pStyle w:val="Ttulo3"/>
        <w:jc w:val="both"/>
      </w:pPr>
      <w:bookmarkStart w:id="4" w:name="_Toc531719833"/>
      <w:r>
        <w:t>Motivaciones con respecto al proyecto:</w:t>
      </w:r>
      <w:bookmarkEnd w:id="4"/>
      <w:r>
        <w:t xml:space="preserve"> </w:t>
      </w:r>
    </w:p>
    <w:p w14:paraId="60A1082E" w14:textId="7DB77C96" w:rsidR="000F1F0D" w:rsidRPr="00D87FDA" w:rsidRDefault="000F1F0D" w:rsidP="00F26525">
      <w:pPr>
        <w:pStyle w:val="Prrafodelista"/>
        <w:numPr>
          <w:ilvl w:val="0"/>
          <w:numId w:val="10"/>
        </w:numPr>
        <w:spacing w:before="240"/>
        <w:jc w:val="both"/>
      </w:pPr>
      <w:r w:rsidRPr="00D87FDA">
        <w:t>Brindar una ayuda extra al estudiante que no tiene los recursos para comprar todo el m</w:t>
      </w:r>
      <w:r w:rsidR="00297CE1">
        <w:t xml:space="preserve">aterial Nuevo, o simplemente que no desea </w:t>
      </w:r>
      <w:r w:rsidRPr="00D87FDA">
        <w:t>gastar</w:t>
      </w:r>
      <w:r w:rsidR="00297CE1">
        <w:t xml:space="preserve"> dinero</w:t>
      </w:r>
      <w:r w:rsidRPr="00D87FDA">
        <w:t xml:space="preserve"> para usarlo solo un cuatrimestre </w:t>
      </w:r>
    </w:p>
    <w:p w14:paraId="1CC3A474" w14:textId="0D4B0CAF" w:rsidR="000F1F0D" w:rsidRPr="00D87FDA" w:rsidRDefault="000F1F0D" w:rsidP="00F26525">
      <w:pPr>
        <w:pStyle w:val="Prrafodelista"/>
        <w:numPr>
          <w:ilvl w:val="0"/>
          <w:numId w:val="10"/>
        </w:numPr>
        <w:spacing w:before="240"/>
        <w:jc w:val="both"/>
      </w:pPr>
      <w:r w:rsidRPr="00D87FDA">
        <w:t xml:space="preserve">Unificar espacio de </w:t>
      </w:r>
      <w:r w:rsidR="00297CE1" w:rsidRPr="00D87FDA">
        <w:t>comunicación</w:t>
      </w:r>
      <w:r w:rsidRPr="00D87FDA">
        <w:t xml:space="preserve">, como dijimos anteriormente no hay un </w:t>
      </w:r>
      <w:r w:rsidR="00297CE1" w:rsidRPr="00D87FDA">
        <w:t>único</w:t>
      </w:r>
      <w:r w:rsidRPr="00D87FDA">
        <w:t xml:space="preserve"> sitio donde se pueda comprar y vender </w:t>
      </w:r>
      <w:r>
        <w:t>elementos universitarios</w:t>
      </w:r>
    </w:p>
    <w:p w14:paraId="73EF010C" w14:textId="584F3767" w:rsidR="00297CE1" w:rsidRDefault="00297CE1" w:rsidP="00F26525">
      <w:pPr>
        <w:pStyle w:val="Ttulo2"/>
        <w:jc w:val="both"/>
      </w:pPr>
      <w:bookmarkStart w:id="5" w:name="_Toc531719834"/>
      <w:r>
        <w:lastRenderedPageBreak/>
        <w:t>Tecnologías utilizadas</w:t>
      </w:r>
      <w:bookmarkEnd w:id="5"/>
      <w:r>
        <w:t xml:space="preserve"> </w:t>
      </w:r>
    </w:p>
    <w:p w14:paraId="28FA13AF" w14:textId="54A3C507" w:rsidR="00297CE1" w:rsidRDefault="00297CE1" w:rsidP="00F26525">
      <w:pPr>
        <w:pStyle w:val="Ttulo3"/>
        <w:spacing w:before="240"/>
        <w:jc w:val="both"/>
      </w:pPr>
      <w:bookmarkStart w:id="6" w:name="_Toc531719835"/>
      <w:r>
        <w:t>Back-end:</w:t>
      </w:r>
      <w:bookmarkEnd w:id="6"/>
    </w:p>
    <w:p w14:paraId="143BBB24" w14:textId="14A304DD" w:rsidR="00297CE1" w:rsidRDefault="00036DAC" w:rsidP="00F26525">
      <w:pPr>
        <w:pStyle w:val="Prrafodelista"/>
        <w:numPr>
          <w:ilvl w:val="0"/>
          <w:numId w:val="11"/>
        </w:numPr>
        <w:spacing w:before="240"/>
        <w:jc w:val="both"/>
      </w:pPr>
      <w:r>
        <w:t>Laravel</w:t>
      </w:r>
      <w:r w:rsidR="00F26525">
        <w:t>:</w:t>
      </w:r>
      <w:r>
        <w:t xml:space="preserve"> porque es un framework que provee una gran abstracción con el manejo de bases de datos, almacenamiento de archivos y desarrollo de apis</w:t>
      </w:r>
      <w:r w:rsidR="00E67CDD">
        <w:t>.</w:t>
      </w:r>
    </w:p>
    <w:p w14:paraId="132329EB" w14:textId="4B927266" w:rsidR="00E67CDD" w:rsidRDefault="00E67CDD" w:rsidP="00F26525">
      <w:pPr>
        <w:pStyle w:val="Prrafodelista"/>
        <w:numPr>
          <w:ilvl w:val="0"/>
          <w:numId w:val="11"/>
        </w:numPr>
        <w:spacing w:before="240"/>
        <w:jc w:val="both"/>
      </w:pPr>
      <w:r>
        <w:t>Elloquent ORM</w:t>
      </w:r>
      <w:r w:rsidR="00F26525">
        <w:t>:</w:t>
      </w:r>
      <w:r>
        <w:t xml:space="preserve"> provisto por Laravel para manejar las entradas de la base de datos como si fueran objetos y realizar consultas mediante funciones de alto nivel</w:t>
      </w:r>
    </w:p>
    <w:p w14:paraId="1447F275" w14:textId="644422F7" w:rsidR="00297CE1" w:rsidRDefault="00297CE1" w:rsidP="00F26525">
      <w:pPr>
        <w:pStyle w:val="Ttulo3"/>
        <w:jc w:val="both"/>
      </w:pPr>
      <w:bookmarkStart w:id="7" w:name="_Toc531719836"/>
      <w:r>
        <w:t>Front-end:</w:t>
      </w:r>
      <w:bookmarkEnd w:id="7"/>
    </w:p>
    <w:p w14:paraId="630D6050" w14:textId="7B80742E" w:rsidR="00297CE1" w:rsidRDefault="00297CE1" w:rsidP="00F26525">
      <w:pPr>
        <w:pStyle w:val="Prrafodelista"/>
        <w:numPr>
          <w:ilvl w:val="0"/>
          <w:numId w:val="12"/>
        </w:numPr>
        <w:spacing w:before="240"/>
        <w:jc w:val="both"/>
      </w:pPr>
      <w:r>
        <w:t>Angular</w:t>
      </w:r>
      <w:r w:rsidR="00F26525">
        <w:t>:</w:t>
      </w:r>
      <w:r>
        <w:t xml:space="preserve"> en su versión 7.0.2, ya que nos provee una excelente documentación, e integración con el back-end utilizado</w:t>
      </w:r>
    </w:p>
    <w:p w14:paraId="03D0593D" w14:textId="73F309D8" w:rsidR="00297CE1" w:rsidRDefault="00297CE1" w:rsidP="00F26525">
      <w:pPr>
        <w:pStyle w:val="Prrafodelista"/>
        <w:numPr>
          <w:ilvl w:val="0"/>
          <w:numId w:val="12"/>
        </w:numPr>
        <w:spacing w:before="240"/>
        <w:jc w:val="both"/>
      </w:pPr>
      <w:r>
        <w:t>Boot</w:t>
      </w:r>
      <w:r w:rsidR="00F26525">
        <w:t>st</w:t>
      </w:r>
      <w:r>
        <w:t>rap 4.1</w:t>
      </w:r>
      <w:r w:rsidR="00F26525">
        <w:t>:</w:t>
      </w:r>
      <w:r>
        <w:t xml:space="preserve"> ya que nos provee de excelentes plantillas para que nuestra página se vea profesional</w:t>
      </w:r>
      <w:r w:rsidR="00F26525">
        <w:t xml:space="preserve"> y</w:t>
      </w:r>
      <w:r>
        <w:t xml:space="preserve"> pueda ser utilizada en múltiples dispositivos sin gastar demasiado tiempo escribiendo código</w:t>
      </w:r>
    </w:p>
    <w:p w14:paraId="42D23EF9" w14:textId="403E3240" w:rsidR="00386D6C" w:rsidRDefault="00386D6C" w:rsidP="00F26525">
      <w:pPr>
        <w:pStyle w:val="Prrafodelista"/>
        <w:numPr>
          <w:ilvl w:val="0"/>
          <w:numId w:val="12"/>
        </w:numPr>
        <w:spacing w:before="240"/>
        <w:jc w:val="both"/>
      </w:pPr>
      <w:r>
        <w:t>NodeJS: Utilizado para lev</w:t>
      </w:r>
      <w:r w:rsidR="004E68C9">
        <w:t>antar el servidor de front-end local</w:t>
      </w:r>
    </w:p>
    <w:p w14:paraId="07333522" w14:textId="3EAE79B0" w:rsidR="00297CE1" w:rsidRDefault="00297CE1" w:rsidP="00F26525">
      <w:pPr>
        <w:pStyle w:val="Ttulo3"/>
        <w:jc w:val="both"/>
      </w:pPr>
      <w:bookmarkStart w:id="8" w:name="_Toc531719837"/>
      <w:r>
        <w:t>Apis:</w:t>
      </w:r>
      <w:bookmarkEnd w:id="8"/>
      <w:r w:rsidRPr="00297CE1">
        <w:rPr>
          <w:noProof/>
        </w:rPr>
        <w:t xml:space="preserve"> </w:t>
      </w:r>
    </w:p>
    <w:p w14:paraId="6F747DBC" w14:textId="3D34FA14" w:rsidR="00297CE1" w:rsidRDefault="00036DAC" w:rsidP="00F26525">
      <w:pPr>
        <w:pStyle w:val="Prrafodelista"/>
        <w:numPr>
          <w:ilvl w:val="0"/>
          <w:numId w:val="13"/>
        </w:numPr>
        <w:spacing w:before="240"/>
        <w:jc w:val="both"/>
      </w:pPr>
      <w:r>
        <w:t xml:space="preserve">Google-auth: Es una </w:t>
      </w:r>
      <w:r w:rsidR="00297CE1">
        <w:t>api de google para crear y logearse en la cuenta, que nos provee seguridad y confiabilidad de la mano de google</w:t>
      </w:r>
    </w:p>
    <w:p w14:paraId="23142678" w14:textId="2346C2EF" w:rsidR="00297CE1" w:rsidRDefault="00036DAC" w:rsidP="00F26525">
      <w:pPr>
        <w:pStyle w:val="Prrafodelista"/>
        <w:numPr>
          <w:ilvl w:val="0"/>
          <w:numId w:val="13"/>
        </w:numPr>
        <w:spacing w:before="240"/>
        <w:jc w:val="both"/>
      </w:pPr>
      <w:r>
        <w:t>Algolia</w:t>
      </w:r>
      <w:r w:rsidR="00386D6C">
        <w:t>: Provee un poderoso motor de búsqueda para indexar nuestra base de datos</w:t>
      </w:r>
    </w:p>
    <w:p w14:paraId="5739C4D9" w14:textId="0B2915F1" w:rsidR="00036DAC" w:rsidRDefault="00F26525" w:rsidP="00F26525">
      <w:pPr>
        <w:pStyle w:val="Ttulo3"/>
        <w:jc w:val="both"/>
      </w:pPr>
      <w:bookmarkStart w:id="9" w:name="_Toc531719838"/>
      <w:r>
        <w:rPr>
          <w:noProof/>
        </w:rPr>
        <mc:AlternateContent>
          <mc:Choice Requires="wps">
            <w:drawing>
              <wp:anchor distT="0" distB="0" distL="114300" distR="114300" simplePos="0" relativeHeight="251695104" behindDoc="0" locked="0" layoutInCell="1" allowOverlap="1" wp14:anchorId="6492246B" wp14:editId="60B974BF">
                <wp:simplePos x="0" y="0"/>
                <wp:positionH relativeFrom="margin">
                  <wp:posOffset>2615956</wp:posOffset>
                </wp:positionH>
                <wp:positionV relativeFrom="page">
                  <wp:posOffset>6720840</wp:posOffset>
                </wp:positionV>
                <wp:extent cx="3313430" cy="2406650"/>
                <wp:effectExtent l="0" t="0" r="20320" b="12700"/>
                <wp:wrapSquare wrapText="bothSides"/>
                <wp:docPr id="75" name="Autoform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3430" cy="2406650"/>
                        </a:xfrm>
                        <a:prstGeom prst="bracketPair">
                          <a:avLst>
                            <a:gd name="adj" fmla="val 16667"/>
                          </a:avLst>
                        </a:prstGeom>
                        <a:ln>
                          <a:headEnd/>
                          <a:tailEnd/>
                        </a:ln>
                        <a:extLst/>
                      </wps:spPr>
                      <wps:style>
                        <a:lnRef idx="1">
                          <a:schemeClr val="accent2"/>
                        </a:lnRef>
                        <a:fillRef idx="0">
                          <a:schemeClr val="accent2"/>
                        </a:fillRef>
                        <a:effectRef idx="0">
                          <a:schemeClr val="accent2"/>
                        </a:effectRef>
                        <a:fontRef idx="minor">
                          <a:schemeClr val="tx1"/>
                        </a:fontRef>
                      </wps:style>
                      <wps:txbx>
                        <w:txbxContent>
                          <w:p w14:paraId="3B66BFB6" w14:textId="6C81266B" w:rsidR="00297CE1" w:rsidRPr="00EC2307" w:rsidRDefault="00297CE1" w:rsidP="00297CE1">
                            <w:pPr>
                              <w:spacing w:after="1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971A648" wp14:editId="4D861149">
                                  <wp:extent cx="2792730" cy="1756410"/>
                                  <wp:effectExtent l="0" t="0" r="762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730" cy="1756410"/>
                                          </a:xfrm>
                                          <a:prstGeom prst="rect">
                                            <a:avLst/>
                                          </a:prstGeom>
                                        </pic:spPr>
                                      </pic:pic>
                                    </a:graphicData>
                                  </a:graphic>
                                </wp:inline>
                              </w:drawing>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492246B" id="_x0000_s1029" type="#_x0000_t185" style="position:absolute;left:0;text-align:left;margin-left:206pt;margin-top:529.2pt;width:260.9pt;height:18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" strokecolor="#3260b6 [2245]" strokeweight="1pt">
                <v:textbox inset="14.4pt,18pt,10.8pt,18pt">
                  <w:txbxContent>
                    <w:p w14:paraId="3B66BFB6" w14:textId="6C81266B" w:rsidR="00297CE1" w:rsidRPr="00EC2307" w:rsidRDefault="00297CE1" w:rsidP="00297CE1">
                      <w:pPr>
                        <w:spacing w:after="1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971A648" wp14:editId="4D861149">
                            <wp:extent cx="2792730" cy="1756410"/>
                            <wp:effectExtent l="0" t="0" r="762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730" cy="1756410"/>
                                    </a:xfrm>
                                    <a:prstGeom prst="rect">
                                      <a:avLst/>
                                    </a:prstGeom>
                                  </pic:spPr>
                                </pic:pic>
                              </a:graphicData>
                            </a:graphic>
                          </wp:inline>
                        </w:drawing>
                      </w:r>
                    </w:p>
                  </w:txbxContent>
                </v:textbox>
                <w10:wrap type="square" anchorx="margin" anchory="page"/>
              </v:shape>
            </w:pict>
          </mc:Fallback>
        </mc:AlternateContent>
      </w:r>
      <w:r w:rsidR="00036DAC">
        <w:t>Herramientas adicionales</w:t>
      </w:r>
      <w:bookmarkEnd w:id="9"/>
    </w:p>
    <w:p w14:paraId="40563526" w14:textId="3DA8AE07" w:rsidR="00036DAC" w:rsidRDefault="00036DAC" w:rsidP="00F26525">
      <w:pPr>
        <w:pStyle w:val="Prrafodelista"/>
        <w:numPr>
          <w:ilvl w:val="0"/>
          <w:numId w:val="17"/>
        </w:numPr>
        <w:spacing w:before="240"/>
        <w:jc w:val="both"/>
      </w:pPr>
      <w:r>
        <w:t xml:space="preserve">Postman: </w:t>
      </w:r>
      <w:r w:rsidR="00386D6C">
        <w:t>realizamos</w:t>
      </w:r>
      <w:r>
        <w:t xml:space="preserve"> solicitudes http en el back-end</w:t>
      </w:r>
      <w:r w:rsidR="00386D6C">
        <w:t xml:space="preserve"> para testing</w:t>
      </w:r>
    </w:p>
    <w:p w14:paraId="1E6ED740" w14:textId="40828CEC" w:rsidR="00036DAC" w:rsidRDefault="00036DAC" w:rsidP="00F26525">
      <w:pPr>
        <w:pStyle w:val="Prrafodelista"/>
        <w:numPr>
          <w:ilvl w:val="0"/>
          <w:numId w:val="17"/>
        </w:numPr>
        <w:spacing w:before="240"/>
        <w:jc w:val="both"/>
      </w:pPr>
      <w:r>
        <w:t>Github: para mantener la sincronización de todo el proyecto entre los integrantes del grupo</w:t>
      </w:r>
    </w:p>
    <w:p w14:paraId="6B6500FD" w14:textId="51EE7A70" w:rsidR="00386D6C" w:rsidRPr="00036DAC" w:rsidRDefault="00386D6C" w:rsidP="00F26525">
      <w:pPr>
        <w:pStyle w:val="Prrafodelista"/>
        <w:numPr>
          <w:ilvl w:val="0"/>
          <w:numId w:val="17"/>
        </w:numPr>
        <w:spacing w:before="240"/>
        <w:jc w:val="both"/>
      </w:pPr>
      <w:r>
        <w:t>Wamp: servicio que nos provee un servidor apache, bases de datos mySQL y PHP</w:t>
      </w:r>
      <w:r w:rsidR="004E68C9">
        <w:t>. De este servicio utilizamos diariamente “PHP my Admin” para ver nuestra base de datos.</w:t>
      </w:r>
    </w:p>
    <w:p w14:paraId="2D0D5FA6" w14:textId="1CC9C617" w:rsidR="00297CE1" w:rsidRDefault="00297CE1" w:rsidP="00F26525">
      <w:pPr>
        <w:pStyle w:val="Ttulo2"/>
        <w:jc w:val="both"/>
      </w:pPr>
      <w:bookmarkStart w:id="10" w:name="_Toc531719839"/>
      <w:r>
        <w:lastRenderedPageBreak/>
        <w:t>Desafíos presentados</w:t>
      </w:r>
      <w:bookmarkEnd w:id="10"/>
    </w:p>
    <w:p w14:paraId="03C124EB" w14:textId="3545379B" w:rsidR="00C0582D" w:rsidRDefault="00C0582D" w:rsidP="00F26525">
      <w:pPr>
        <w:spacing w:before="240"/>
        <w:jc w:val="both"/>
      </w:pPr>
      <w:r>
        <w:t xml:space="preserve">En este proyecto, se nos presentaron diversos desafíos, relacionados con las nuevas tecnologías utilizadas, nuevas maneras de trabajar, coordinación entre el front-end y el back-end, etc. Los principales problemas que tuvimos </w:t>
      </w:r>
      <w:r w:rsidR="004E68C9">
        <w:t>serán</w:t>
      </w:r>
      <w:r>
        <w:t xml:space="preserve"> detallados a continuación.</w:t>
      </w:r>
    </w:p>
    <w:p w14:paraId="289354A3" w14:textId="3675A6B2" w:rsidR="00C0582D" w:rsidRDefault="00C0582D" w:rsidP="00F26525">
      <w:pPr>
        <w:pStyle w:val="Ttulo3"/>
        <w:jc w:val="both"/>
      </w:pPr>
      <w:bookmarkStart w:id="11" w:name="_Toc531719840"/>
      <w:r>
        <w:t>Problemas con las tecnologías</w:t>
      </w:r>
      <w:bookmarkEnd w:id="11"/>
    </w:p>
    <w:p w14:paraId="268EB214" w14:textId="5A3F49DC" w:rsidR="00C0582D" w:rsidRDefault="00C0582D" w:rsidP="00F26525">
      <w:pPr>
        <w:spacing w:before="240"/>
        <w:jc w:val="both"/>
      </w:pPr>
      <w:r>
        <w:t>Al utilizar la última versión de Angular, lanzada en octubre de 2018, muy poca era la información que encontrábamos para la resolución de nuestros problemas, por lo que debíamos adaptar, o descartar situaciones resueltas para versiones anteriores, o bien ir a la documentación oficial de angular.</w:t>
      </w:r>
    </w:p>
    <w:p w14:paraId="26E1F092" w14:textId="2ABD3D16" w:rsidR="00867477" w:rsidRDefault="00867477" w:rsidP="00F26525">
      <w:pPr>
        <w:spacing w:before="240"/>
        <w:jc w:val="both"/>
      </w:pPr>
      <w:r>
        <w:t xml:space="preserve">El desconocimiento de lenguajes utilizados para la web (html, css, etc.) </w:t>
      </w:r>
      <w:r w:rsidR="00E67CDD">
        <w:t>dificultó el diseño de nuestra aplicación, ya que en ocasiones nos costaba obtener los resultados que deseábamos. Por esto, nos fue de gran ayuda la utilización de la librería de diseño boo</w:t>
      </w:r>
      <w:r w:rsidR="00F26525">
        <w:t>t</w:t>
      </w:r>
      <w:r w:rsidR="00E67CDD">
        <w:t>strap.</w:t>
      </w:r>
    </w:p>
    <w:p w14:paraId="1F4B7D93" w14:textId="38E0E5F0" w:rsidR="00867477" w:rsidRDefault="004E68C9" w:rsidP="00F26525">
      <w:pPr>
        <w:spacing w:before="240"/>
        <w:jc w:val="both"/>
      </w:pPr>
      <w:r>
        <w:t>En un principio, se quiso implementar una búsqueda de texto con consultas de Laravel, sin embargo, esta opción no resulto viable era una búsqueda poco útil ya que solo buscaba coincidencias exactas. Se optó entonces, por utilizar la api Algolia</w:t>
      </w:r>
    </w:p>
    <w:p w14:paraId="3196B5A5" w14:textId="15074268" w:rsidR="00C0582D" w:rsidRDefault="00C0582D" w:rsidP="00F26525">
      <w:pPr>
        <w:pStyle w:val="Ttulo3"/>
        <w:jc w:val="both"/>
      </w:pPr>
      <w:bookmarkStart w:id="12" w:name="_Toc531719841"/>
      <w:r>
        <w:t>Problemas relacionados a la infraestructura</w:t>
      </w:r>
      <w:bookmarkEnd w:id="12"/>
    </w:p>
    <w:p w14:paraId="7B7BBE0F" w14:textId="7D209B89" w:rsidR="00C0582D" w:rsidRDefault="00915802" w:rsidP="00F26525">
      <w:pPr>
        <w:spacing w:before="240"/>
        <w:jc w:val="both"/>
      </w:pPr>
      <w:r>
        <w:rPr>
          <w:noProof/>
        </w:rPr>
        <mc:AlternateContent>
          <mc:Choice Requires="wps">
            <w:drawing>
              <wp:anchor distT="0" distB="0" distL="114300" distR="114300" simplePos="0" relativeHeight="251697152" behindDoc="0" locked="0" layoutInCell="1" allowOverlap="1" wp14:anchorId="44EB52D6" wp14:editId="277B746E">
                <wp:simplePos x="0" y="0"/>
                <wp:positionH relativeFrom="margin">
                  <wp:posOffset>2489298</wp:posOffset>
                </wp:positionH>
                <wp:positionV relativeFrom="margin">
                  <wp:posOffset>3114088</wp:posOffset>
                </wp:positionV>
                <wp:extent cx="3335020" cy="1478915"/>
                <wp:effectExtent l="0" t="0" r="24765" b="14605"/>
                <wp:wrapSquare wrapText="bothSides"/>
                <wp:docPr id="80" name="Autoform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ln>
                          <a:headEnd/>
                          <a:tailEnd/>
                        </a:ln>
                        <a:extLst/>
                      </wps:spPr>
                      <wps:style>
                        <a:lnRef idx="1">
                          <a:schemeClr val="accent2"/>
                        </a:lnRef>
                        <a:fillRef idx="0">
                          <a:schemeClr val="accent2"/>
                        </a:fillRef>
                        <a:effectRef idx="0">
                          <a:schemeClr val="accent2"/>
                        </a:effectRef>
                        <a:fontRef idx="minor">
                          <a:schemeClr val="tx1"/>
                        </a:fontRef>
                      </wps:style>
                      <wps:txbx>
                        <w:txbxContent>
                          <w:p w14:paraId="510BB6D4" w14:textId="233FC0A7" w:rsidR="00915802" w:rsidRPr="00EC2307" w:rsidRDefault="00915802" w:rsidP="00915802">
                            <w:pPr>
                              <w:spacing w:after="1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1A07177" wp14:editId="68852EF4">
                                  <wp:extent cx="2711450" cy="288417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1450" cy="2884170"/>
                                          </a:xfrm>
                                          <a:prstGeom prst="rect">
                                            <a:avLst/>
                                          </a:prstGeom>
                                        </pic:spPr>
                                      </pic:pic>
                                    </a:graphicData>
                                  </a:graphic>
                                </wp:inline>
                              </w:drawing>
                            </w: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 w14:anchorId="44EB52D6" id="_x0000_s1030" type="#_x0000_t185" style="position:absolute;left:0;text-align:left;margin-left:196pt;margin-top:245.2pt;width:262.6pt;height:116.45pt;z-index:251697152;visibility:visible;mso-wrap-style:square;mso-width-percent:620;mso-height-percent:0;mso-wrap-distance-left:9pt;mso-wrap-distance-top:0;mso-wrap-distance-right:9pt;mso-wrap-distance-bottom:0;mso-position-horizontal:absolute;mso-position-horizontal-relative:margin;mso-position-vertical:absolute;mso-position-vertical-relative:margin;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" strokecolor="#3260b6 [2245]" strokeweight="1pt">
                <v:textbox style="mso-fit-shape-to-text:t" inset="14.4pt,18pt,10.8pt,18pt">
                  <w:txbxContent>
                    <w:p w14:paraId="510BB6D4" w14:textId="233FC0A7" w:rsidR="00915802" w:rsidRPr="00EC2307" w:rsidRDefault="00915802" w:rsidP="00915802">
                      <w:pPr>
                        <w:spacing w:after="1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1A07177" wp14:editId="68852EF4">
                            <wp:extent cx="2711450" cy="288417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1450" cy="2884170"/>
                                    </a:xfrm>
                                    <a:prstGeom prst="rect">
                                      <a:avLst/>
                                    </a:prstGeom>
                                  </pic:spPr>
                                </pic:pic>
                              </a:graphicData>
                            </a:graphic>
                          </wp:inline>
                        </w:drawing>
                      </w:r>
                    </w:p>
                  </w:txbxContent>
                </v:textbox>
                <w10:wrap type="square" anchorx="margin" anchory="margin"/>
              </v:shape>
            </w:pict>
          </mc:Fallback>
        </mc:AlternateContent>
      </w:r>
      <w:r w:rsidR="00720845">
        <w:t xml:space="preserve">En principio, queríamos que el usuario se registre y acceda a nuestra página con su cuenta de Facebook, algo que no pudimos realizar porque debíamos tener un certificado </w:t>
      </w:r>
      <w:r w:rsidR="004E68C9">
        <w:t>de seguridad</w:t>
      </w:r>
      <w:r w:rsidR="00720845">
        <w:t xml:space="preserve">, algo que no </w:t>
      </w:r>
      <w:r w:rsidR="004E68C9">
        <w:t>creímos</w:t>
      </w:r>
      <w:r w:rsidR="00720845">
        <w:t xml:space="preserve"> que era pertinente para este proyecto. Como solución optamos por usar el sistema de registro de Google, que es menos ex</w:t>
      </w:r>
      <w:r w:rsidR="004E68C9">
        <w:t>igente con los requerimientos,</w:t>
      </w:r>
      <w:r w:rsidR="00720845">
        <w:t xml:space="preserve"> </w:t>
      </w:r>
      <w:r w:rsidR="004E68C9">
        <w:t>y nos provee</w:t>
      </w:r>
      <w:r w:rsidR="00720845">
        <w:t xml:space="preserve"> de mucha seguridad y confiabilidad</w:t>
      </w:r>
    </w:p>
    <w:p w14:paraId="66FBD9AB" w14:textId="77777777" w:rsidR="005C3A84" w:rsidRDefault="005C3A84" w:rsidP="00F26525">
      <w:pPr>
        <w:spacing w:before="240"/>
        <w:jc w:val="both"/>
      </w:pPr>
    </w:p>
    <w:p w14:paraId="68A29E47" w14:textId="6D21F5C4" w:rsidR="00915802" w:rsidRDefault="00915802" w:rsidP="00F26525">
      <w:pPr>
        <w:pStyle w:val="Ttulo2"/>
        <w:jc w:val="both"/>
      </w:pPr>
      <w:bookmarkStart w:id="13" w:name="_Toc531719842"/>
      <w:r>
        <w:lastRenderedPageBreak/>
        <w:t>Alcance de nuestra solución</w:t>
      </w:r>
      <w:bookmarkEnd w:id="13"/>
    </w:p>
    <w:p w14:paraId="6D42D95F" w14:textId="700E0467" w:rsidR="00915802" w:rsidRDefault="00915802" w:rsidP="00F26525">
      <w:pPr>
        <w:spacing w:before="240"/>
        <w:jc w:val="both"/>
      </w:pPr>
      <w:r>
        <w:t xml:space="preserve">En general, pudimos alcanzar todas nuestras expectativas para este proyecto, al no haber trabajado nunca en un proyecto así, nuestra solución no contemplaba ciertas situaciones, o pensamos en características que no </w:t>
      </w:r>
      <w:r w:rsidR="00036DAC">
        <w:t xml:space="preserve">luego </w:t>
      </w:r>
      <w:r>
        <w:t xml:space="preserve">creímos necesarias </w:t>
      </w:r>
    </w:p>
    <w:p w14:paraId="6437CA74" w14:textId="6B392DA5" w:rsidR="00B508DD" w:rsidRDefault="00B508DD" w:rsidP="00F26525">
      <w:pPr>
        <w:pStyle w:val="Ttulo3"/>
        <w:jc w:val="both"/>
      </w:pPr>
      <w:bookmarkStart w:id="14" w:name="_Toc531719843"/>
      <w:r>
        <w:t>Características inicialmente planeadas</w:t>
      </w:r>
      <w:bookmarkEnd w:id="14"/>
    </w:p>
    <w:p w14:paraId="0B990BE1" w14:textId="526A46CD" w:rsidR="00B508DD" w:rsidRDefault="00B508DD" w:rsidP="00F26525">
      <w:pPr>
        <w:pStyle w:val="Prrafodelista"/>
        <w:numPr>
          <w:ilvl w:val="0"/>
          <w:numId w:val="14"/>
        </w:numPr>
        <w:spacing w:before="240"/>
        <w:jc w:val="both"/>
      </w:pPr>
      <w:r>
        <w:t xml:space="preserve">Publicación con todos sus atributos: se logró correctamente, la publicación </w:t>
      </w:r>
      <w:r w:rsidR="00890003">
        <w:t>tiene un título, descripción, información de contacto, fotos y categoría</w:t>
      </w:r>
    </w:p>
    <w:p w14:paraId="522B0721" w14:textId="3B13C8B7" w:rsidR="00890003" w:rsidRDefault="00890003" w:rsidP="00F26525">
      <w:pPr>
        <w:pStyle w:val="Prrafodelista"/>
        <w:numPr>
          <w:ilvl w:val="0"/>
          <w:numId w:val="14"/>
        </w:numPr>
        <w:spacing w:before="240"/>
        <w:jc w:val="both"/>
      </w:pPr>
      <w:r>
        <w:t xml:space="preserve">Registro/acceso: Se logró esta funcionalidad con </w:t>
      </w:r>
      <w:r w:rsidRPr="00867477">
        <w:rPr>
          <w:u w:val="single"/>
        </w:rPr>
        <w:t>la</w:t>
      </w:r>
      <w:r>
        <w:t xml:space="preserve"> api de Google</w:t>
      </w:r>
    </w:p>
    <w:p w14:paraId="0107F79D" w14:textId="3DD6F976" w:rsidR="00890003" w:rsidRDefault="00890003" w:rsidP="00F26525">
      <w:pPr>
        <w:pStyle w:val="Prrafodelista"/>
        <w:numPr>
          <w:ilvl w:val="0"/>
          <w:numId w:val="14"/>
        </w:numPr>
        <w:spacing w:before="240"/>
        <w:jc w:val="both"/>
      </w:pPr>
      <w:r>
        <w:t>Buscador: Alcanzada ampliamente, con características extras como corrección d</w:t>
      </w:r>
      <w:r w:rsidR="00036DAC">
        <w:t>e errores gracias a la api de Al</w:t>
      </w:r>
      <w:r>
        <w:t>golia</w:t>
      </w:r>
    </w:p>
    <w:p w14:paraId="536A690B" w14:textId="28EE4806" w:rsidR="00890003" w:rsidRDefault="00890003" w:rsidP="00F26525">
      <w:pPr>
        <w:pStyle w:val="Prrafodelista"/>
        <w:numPr>
          <w:ilvl w:val="0"/>
          <w:numId w:val="14"/>
        </w:numPr>
        <w:spacing w:before="240"/>
        <w:jc w:val="both"/>
      </w:pPr>
      <w:r>
        <w:t>Categorías: cada publicación está clasificada por tipo de material (Libro, apunte, fotocopias) y por el departamento universitario al que pertenece (Matemática, Fisica, Cs. De la Computación, etc.)</w:t>
      </w:r>
    </w:p>
    <w:p w14:paraId="57470D42" w14:textId="55E86C37" w:rsidR="00890003" w:rsidRDefault="00890003" w:rsidP="00F26525">
      <w:pPr>
        <w:pStyle w:val="Prrafodelista"/>
        <w:numPr>
          <w:ilvl w:val="0"/>
          <w:numId w:val="14"/>
        </w:numPr>
        <w:spacing w:before="240"/>
        <w:jc w:val="both"/>
      </w:pPr>
      <w:r>
        <w:t>Sección para mostrar todas las publicaciones del usuario: Altamente alcanzada con el dashboard del usuario.</w:t>
      </w:r>
    </w:p>
    <w:p w14:paraId="7ED4FB5B" w14:textId="22300C6A" w:rsidR="00890003" w:rsidRDefault="00890003" w:rsidP="00F26525">
      <w:pPr>
        <w:pStyle w:val="Ttulo3"/>
        <w:jc w:val="both"/>
      </w:pPr>
      <w:bookmarkStart w:id="15" w:name="_Toc531719844"/>
      <w:r>
        <w:t>Características añadidas (no planeadas inicialmente)</w:t>
      </w:r>
      <w:bookmarkEnd w:id="15"/>
    </w:p>
    <w:p w14:paraId="637F82ED" w14:textId="6FF40C27" w:rsidR="00890003" w:rsidRDefault="00890003" w:rsidP="00F26525">
      <w:pPr>
        <w:pStyle w:val="Prrafodelista"/>
        <w:numPr>
          <w:ilvl w:val="0"/>
          <w:numId w:val="15"/>
        </w:numPr>
        <w:spacing w:before="240"/>
        <w:jc w:val="both"/>
      </w:pPr>
      <w:r>
        <w:t>Dashboard de usuario: Donde actualmente se encuentra funcionando las publicaciones, solicitudes y configuración referidas al usuario</w:t>
      </w:r>
    </w:p>
    <w:p w14:paraId="0083149B" w14:textId="5CBB2345" w:rsidR="00890003" w:rsidRDefault="00F26525" w:rsidP="00F26525">
      <w:pPr>
        <w:pStyle w:val="Prrafodelista"/>
        <w:numPr>
          <w:ilvl w:val="0"/>
          <w:numId w:val="15"/>
        </w:numPr>
        <w:spacing w:before="240"/>
        <w:jc w:val="both"/>
      </w:pPr>
      <w:r>
        <w:rPr>
          <w:noProof/>
        </w:rPr>
        <mc:AlternateContent>
          <mc:Choice Requires="wps">
            <w:drawing>
              <wp:anchor distT="0" distB="0" distL="114300" distR="114300" simplePos="0" relativeHeight="251699200" behindDoc="0" locked="0" layoutInCell="1" allowOverlap="1" wp14:anchorId="1E82C62B" wp14:editId="04AF1CDF">
                <wp:simplePos x="0" y="0"/>
                <wp:positionH relativeFrom="margin">
                  <wp:posOffset>2571261</wp:posOffset>
                </wp:positionH>
                <wp:positionV relativeFrom="margin">
                  <wp:posOffset>5564016</wp:posOffset>
                </wp:positionV>
                <wp:extent cx="2946400" cy="2719705"/>
                <wp:effectExtent l="0" t="0" r="25400" b="23495"/>
                <wp:wrapSquare wrapText="bothSides"/>
                <wp:docPr id="83" name="Autoform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0" cy="2719705"/>
                        </a:xfrm>
                        <a:prstGeom prst="bracketPair">
                          <a:avLst>
                            <a:gd name="adj" fmla="val 16667"/>
                          </a:avLst>
                        </a:prstGeom>
                        <a:ln>
                          <a:headEnd/>
                          <a:tailEnd/>
                        </a:ln>
                        <a:extLst/>
                      </wps:spPr>
                      <wps:style>
                        <a:lnRef idx="1">
                          <a:schemeClr val="accent2"/>
                        </a:lnRef>
                        <a:fillRef idx="0">
                          <a:schemeClr val="accent2"/>
                        </a:fillRef>
                        <a:effectRef idx="0">
                          <a:schemeClr val="accent2"/>
                        </a:effectRef>
                        <a:fontRef idx="minor">
                          <a:schemeClr val="tx1"/>
                        </a:fontRef>
                      </wps:style>
                      <wps:txbx>
                        <w:txbxContent>
                          <w:p w14:paraId="5C76E83F" w14:textId="5AB64511" w:rsidR="002A5296" w:rsidRPr="00EC2307" w:rsidRDefault="002A5296" w:rsidP="002A5296">
                            <w:pPr>
                              <w:spacing w:after="1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D84731F" wp14:editId="31A23BE2">
                                  <wp:extent cx="2305538" cy="1970615"/>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2272" cy="1976371"/>
                                          </a:xfrm>
                                          <a:prstGeom prst="rect">
                                            <a:avLst/>
                                          </a:prstGeom>
                                        </pic:spPr>
                                      </pic:pic>
                                    </a:graphicData>
                                  </a:graphic>
                                </wp:inline>
                              </w:drawing>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E82C62B" id="_x0000_s1031" type="#_x0000_t185" style="position:absolute;left:0;text-align:left;margin-left:202.45pt;margin-top:438.1pt;width:232pt;height:214.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" strokecolor="#3260b6 [2245]" strokeweight="1pt">
                <v:textbox inset="14.4pt,18pt,10.8pt,18pt">
                  <w:txbxContent>
                    <w:p w14:paraId="5C76E83F" w14:textId="5AB64511" w:rsidR="002A5296" w:rsidRPr="00EC2307" w:rsidRDefault="002A5296" w:rsidP="002A5296">
                      <w:pPr>
                        <w:spacing w:after="10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D84731F" wp14:editId="31A23BE2">
                            <wp:extent cx="2305538" cy="1970615"/>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2272" cy="1976371"/>
                                    </a:xfrm>
                                    <a:prstGeom prst="rect">
                                      <a:avLst/>
                                    </a:prstGeom>
                                  </pic:spPr>
                                </pic:pic>
                              </a:graphicData>
                            </a:graphic>
                          </wp:inline>
                        </w:drawing>
                      </w:r>
                    </w:p>
                  </w:txbxContent>
                </v:textbox>
                <w10:wrap type="square" anchorx="margin" anchory="margin"/>
              </v:shape>
            </w:pict>
          </mc:Fallback>
        </mc:AlternateContent>
      </w:r>
      <w:r w:rsidR="00890003">
        <w:t>Pausar/reanudar, modificar y eliminar publicación: es una característica lógica para una publicación de usuario, aunque no proyectada inicialmente.</w:t>
      </w:r>
    </w:p>
    <w:p w14:paraId="083BC931" w14:textId="2F947B68" w:rsidR="00890003" w:rsidRDefault="00890003" w:rsidP="00F26525">
      <w:pPr>
        <w:pStyle w:val="Ttulo3"/>
        <w:jc w:val="both"/>
      </w:pPr>
      <w:bookmarkStart w:id="16" w:name="_Toc531719845"/>
      <w:r>
        <w:t>Próximamente</w:t>
      </w:r>
      <w:bookmarkEnd w:id="16"/>
      <w:r>
        <w:t xml:space="preserve"> </w:t>
      </w:r>
    </w:p>
    <w:p w14:paraId="405076CD" w14:textId="445094BB" w:rsidR="00890003" w:rsidRDefault="00890003" w:rsidP="00F26525">
      <w:pPr>
        <w:pStyle w:val="Prrafodelista"/>
        <w:numPr>
          <w:ilvl w:val="0"/>
          <w:numId w:val="16"/>
        </w:numPr>
        <w:spacing w:before="240"/>
        <w:jc w:val="both"/>
      </w:pPr>
      <w:r>
        <w:t>Sistema de mensajería entre clientes</w:t>
      </w:r>
    </w:p>
    <w:p w14:paraId="437CEE49" w14:textId="73C25FA0" w:rsidR="00890003" w:rsidRDefault="00890003" w:rsidP="00F26525">
      <w:pPr>
        <w:pStyle w:val="Prrafodelista"/>
        <w:numPr>
          <w:ilvl w:val="0"/>
          <w:numId w:val="16"/>
        </w:numPr>
        <w:spacing w:before="240"/>
        <w:jc w:val="both"/>
      </w:pPr>
      <w:r>
        <w:t>Aplicación móvil</w:t>
      </w:r>
    </w:p>
    <w:p w14:paraId="18C985C9" w14:textId="2AD837AC" w:rsidR="00890003" w:rsidRDefault="00890003" w:rsidP="00F26525">
      <w:pPr>
        <w:pStyle w:val="Prrafodelista"/>
        <w:numPr>
          <w:ilvl w:val="0"/>
          <w:numId w:val="16"/>
        </w:numPr>
        <w:spacing w:before="240"/>
        <w:jc w:val="both"/>
      </w:pPr>
      <w:r>
        <w:t xml:space="preserve">Nueva sección: entérate lo que la gente </w:t>
      </w:r>
      <w:r w:rsidR="00036DAC">
        <w:t>está</w:t>
      </w:r>
      <w:r>
        <w:t xml:space="preserve"> buscando</w:t>
      </w:r>
    </w:p>
    <w:p w14:paraId="03D9D330" w14:textId="129AEE78" w:rsidR="00890003" w:rsidRDefault="002A5296" w:rsidP="00F26525">
      <w:pPr>
        <w:pStyle w:val="Prrafodelista"/>
        <w:numPr>
          <w:ilvl w:val="0"/>
          <w:numId w:val="16"/>
        </w:numPr>
        <w:spacing w:before="240"/>
        <w:jc w:val="both"/>
      </w:pPr>
      <w:r>
        <w:t>Creación</w:t>
      </w:r>
      <w:r w:rsidR="00890003">
        <w:t xml:space="preserve"> de una solicitud a partir de una búsqueda que no arroje resultados</w:t>
      </w:r>
    </w:p>
    <w:p w14:paraId="16DA17C0" w14:textId="5CFCCC84" w:rsidR="002A5296" w:rsidRDefault="002A5296" w:rsidP="00F26525">
      <w:pPr>
        <w:pStyle w:val="Prrafodelista"/>
        <w:numPr>
          <w:ilvl w:val="0"/>
          <w:numId w:val="16"/>
        </w:numPr>
        <w:spacing w:before="240"/>
        <w:jc w:val="both"/>
      </w:pPr>
      <w:r>
        <w:t>Publicaciones favoritas</w:t>
      </w:r>
    </w:p>
    <w:p w14:paraId="693ECAFA" w14:textId="421006A8" w:rsidR="00867477" w:rsidRDefault="00867477" w:rsidP="00F26525">
      <w:pPr>
        <w:pStyle w:val="Prrafodelista"/>
        <w:numPr>
          <w:ilvl w:val="0"/>
          <w:numId w:val="16"/>
        </w:numPr>
        <w:spacing w:before="240"/>
        <w:jc w:val="both"/>
      </w:pPr>
      <w:r>
        <w:t>Tener la aplicación corriendo en un servidor real para completar el ciclo de desarrollo web</w:t>
      </w:r>
    </w:p>
    <w:p w14:paraId="767D7E5F" w14:textId="4FEE28A4" w:rsidR="00915802" w:rsidRDefault="00915802" w:rsidP="00F26525">
      <w:pPr>
        <w:pStyle w:val="Ttulo2"/>
        <w:jc w:val="both"/>
      </w:pPr>
      <w:bookmarkStart w:id="17" w:name="_Toc531719846"/>
      <w:r>
        <w:lastRenderedPageBreak/>
        <w:t>Conclusiones</w:t>
      </w:r>
      <w:bookmarkEnd w:id="17"/>
    </w:p>
    <w:p w14:paraId="7F2BDA99" w14:textId="77777777" w:rsidR="002A5296" w:rsidRDefault="002A5296" w:rsidP="00F26525">
      <w:pPr>
        <w:jc w:val="both"/>
      </w:pPr>
      <w:r>
        <w:t xml:space="preserve">Consideramos que fue un trabajo altamente satisfactorio para nosotros, ya que ejercitamos el trabajo en equipo y el autoaprendizaje, características que luego son evaluadas al salir al ámbito laboral. Con respecto a la página en sí, logramos algo muy superior a lo que esperábamos, en funcionalidad y en estética, esto sucedió por el desconocimiento de herramientas que nos ayudaban a resolver los problemas con gran facilidad. Una prueba de ello se muestra a continuación, es una comparación entre lo que esperábamos y lo que realizamos </w:t>
      </w:r>
    </w:p>
    <w:p w14:paraId="61BC4205" w14:textId="4AFCC830" w:rsidR="00915802" w:rsidRPr="00915802" w:rsidRDefault="005C3A84" w:rsidP="00F26525">
      <w:pPr>
        <w:ind w:left="708" w:firstLine="708"/>
        <w:jc w:val="both"/>
      </w:pPr>
      <w:r>
        <w:rPr>
          <w:noProof/>
        </w:rPr>
        <w:drawing>
          <wp:anchor distT="0" distB="0" distL="114300" distR="114300" simplePos="0" relativeHeight="251703296" behindDoc="0" locked="0" layoutInCell="1" allowOverlap="1" wp14:anchorId="09CF3B24" wp14:editId="5D15CF72">
            <wp:simplePos x="0" y="0"/>
            <wp:positionH relativeFrom="column">
              <wp:posOffset>3147060</wp:posOffset>
            </wp:positionH>
            <wp:positionV relativeFrom="paragraph">
              <wp:posOffset>375920</wp:posOffset>
            </wp:positionV>
            <wp:extent cx="2758440" cy="3274060"/>
            <wp:effectExtent l="0" t="0" r="3810" b="254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8440" cy="3274060"/>
                    </a:xfrm>
                    <a:prstGeom prst="rect">
                      <a:avLst/>
                    </a:prstGeom>
                  </pic:spPr>
                </pic:pic>
              </a:graphicData>
            </a:graphic>
            <wp14:sizeRelH relativeFrom="margin">
              <wp14:pctWidth>0</wp14:pctWidth>
            </wp14:sizeRelH>
            <wp14:sizeRelV relativeFrom="margin">
              <wp14:pctHeight>0</wp14:pctHeight>
            </wp14:sizeRelV>
          </wp:anchor>
        </w:drawing>
      </w:r>
      <w:r w:rsidR="002A5296">
        <w:t xml:space="preserve">Expectativa  </w:t>
      </w:r>
      <w:r w:rsidR="002A5296">
        <w:tab/>
      </w:r>
      <w:r w:rsidR="002A5296">
        <w:tab/>
      </w:r>
      <w:r w:rsidR="002A5296">
        <w:tab/>
      </w:r>
      <w:r w:rsidR="002A5296">
        <w:tab/>
      </w:r>
      <w:r w:rsidR="002A5296">
        <w:tab/>
      </w:r>
      <w:r w:rsidR="002A5296">
        <w:tab/>
        <w:t>Realidad</w:t>
      </w:r>
    </w:p>
    <w:p w14:paraId="12BFB65D" w14:textId="59DE94BC" w:rsidR="00C0582D" w:rsidRPr="00C0582D" w:rsidRDefault="002A5296" w:rsidP="00F26525">
      <w:pPr>
        <w:spacing w:before="240"/>
        <w:jc w:val="both"/>
      </w:pPr>
      <w:r>
        <w:rPr>
          <w:noProof/>
        </w:rPr>
        <w:drawing>
          <wp:anchor distT="0" distB="0" distL="114300" distR="114300" simplePos="0" relativeHeight="251702272" behindDoc="0" locked="0" layoutInCell="1" allowOverlap="1" wp14:anchorId="4743ACAB" wp14:editId="09F0CF4C">
            <wp:simplePos x="0" y="0"/>
            <wp:positionH relativeFrom="margin">
              <wp:align>left</wp:align>
            </wp:positionH>
            <wp:positionV relativeFrom="paragraph">
              <wp:posOffset>36146</wp:posOffset>
            </wp:positionV>
            <wp:extent cx="2862580" cy="3368040"/>
            <wp:effectExtent l="0" t="0" r="0" b="3810"/>
            <wp:wrapSquare wrapText="bothSides"/>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2580" cy="3368040"/>
                    </a:xfrm>
                    <a:prstGeom prst="rect">
                      <a:avLst/>
                    </a:prstGeom>
                  </pic:spPr>
                </pic:pic>
              </a:graphicData>
            </a:graphic>
            <wp14:sizeRelH relativeFrom="margin">
              <wp14:pctWidth>0</wp14:pctWidth>
            </wp14:sizeRelH>
            <wp14:sizeRelV relativeFrom="margin">
              <wp14:pctHeight>0</wp14:pctHeight>
            </wp14:sizeRelV>
          </wp:anchor>
        </w:drawing>
      </w:r>
    </w:p>
    <w:p w14:paraId="04324F2F" w14:textId="6A47D37E" w:rsidR="000F1F0D" w:rsidRPr="000F1F0D" w:rsidRDefault="000F1F0D" w:rsidP="00F26525">
      <w:pPr>
        <w:pStyle w:val="Prrafodelista"/>
        <w:spacing w:before="240"/>
        <w:jc w:val="both"/>
      </w:pPr>
    </w:p>
    <w:p w14:paraId="111C603F" w14:textId="11F043F9" w:rsidR="000F1F0D" w:rsidRPr="000F1F0D" w:rsidRDefault="000F1F0D" w:rsidP="00F26525">
      <w:pPr>
        <w:jc w:val="both"/>
      </w:pPr>
    </w:p>
    <w:p w14:paraId="5A93633A" w14:textId="77777777" w:rsidR="00AC6525" w:rsidRDefault="00AC6525" w:rsidP="00F26525">
      <w:pPr>
        <w:jc w:val="both"/>
        <w:rPr>
          <w:color w:val="auto"/>
        </w:rPr>
      </w:pPr>
    </w:p>
    <w:p w14:paraId="63528D12" w14:textId="77777777" w:rsidR="00AC6525" w:rsidRDefault="00AC6525" w:rsidP="00F26525">
      <w:pPr>
        <w:jc w:val="both"/>
        <w:rPr>
          <w:color w:val="auto"/>
        </w:rPr>
      </w:pPr>
    </w:p>
    <w:p w14:paraId="70FAE60B" w14:textId="77777777" w:rsidR="00AC6525" w:rsidRDefault="00AC6525" w:rsidP="00F26525">
      <w:pPr>
        <w:jc w:val="both"/>
        <w:rPr>
          <w:color w:val="auto"/>
        </w:rPr>
      </w:pPr>
    </w:p>
    <w:p w14:paraId="64583386" w14:textId="77777777" w:rsidR="00AC6525" w:rsidRDefault="00AC6525" w:rsidP="00F26525">
      <w:pPr>
        <w:jc w:val="both"/>
        <w:rPr>
          <w:color w:val="auto"/>
        </w:rPr>
      </w:pPr>
    </w:p>
    <w:p w14:paraId="26BD7B84" w14:textId="77777777" w:rsidR="00AC6525" w:rsidRDefault="00AC6525" w:rsidP="00F26525">
      <w:pPr>
        <w:jc w:val="both"/>
        <w:rPr>
          <w:color w:val="auto"/>
        </w:rPr>
      </w:pPr>
    </w:p>
    <w:p w14:paraId="4E3836A4" w14:textId="77777777" w:rsidR="00AC6525" w:rsidRDefault="00AC6525" w:rsidP="00F26525">
      <w:pPr>
        <w:jc w:val="both"/>
        <w:rPr>
          <w:color w:val="auto"/>
        </w:rPr>
      </w:pPr>
    </w:p>
    <w:p w14:paraId="5D951A8D" w14:textId="77777777" w:rsidR="00AC6525" w:rsidRDefault="00AC6525" w:rsidP="00F26525">
      <w:pPr>
        <w:jc w:val="both"/>
        <w:rPr>
          <w:color w:val="auto"/>
        </w:rPr>
      </w:pPr>
    </w:p>
    <w:p w14:paraId="3C287F6B" w14:textId="77777777" w:rsidR="00AC6525" w:rsidRDefault="00AC6525" w:rsidP="00F26525">
      <w:pPr>
        <w:jc w:val="both"/>
        <w:rPr>
          <w:color w:val="auto"/>
        </w:rPr>
      </w:pPr>
    </w:p>
    <w:p w14:paraId="78AD10CC" w14:textId="77777777" w:rsidR="00AC6525" w:rsidRDefault="00AC6525" w:rsidP="00F26525">
      <w:pPr>
        <w:jc w:val="both"/>
      </w:pPr>
    </w:p>
    <w:sectPr w:rsidR="00AC6525">
      <w:headerReference w:type="default" r:id="rId16"/>
      <w:footerReference w:type="default" r:id="rId17"/>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98BD7" w14:textId="77777777" w:rsidR="00CC7C1E" w:rsidRDefault="00CC7C1E">
      <w:pPr>
        <w:spacing w:after="0" w:line="240" w:lineRule="auto"/>
      </w:pPr>
      <w:r>
        <w:separator/>
      </w:r>
    </w:p>
  </w:endnote>
  <w:endnote w:type="continuationSeparator" w:id="0">
    <w:p w14:paraId="3800392C" w14:textId="77777777" w:rsidR="00CC7C1E" w:rsidRDefault="00CC7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252132720"/>
      <w:docPartObj>
        <w:docPartGallery w:val="Page Numbers (Bottom of Page)"/>
        <w:docPartUnique/>
      </w:docPartObj>
    </w:sdtPr>
    <w:sdtContent>
      <w:p w14:paraId="0E3FDF53" w14:textId="690C270B" w:rsidR="00AC6525" w:rsidRDefault="00AC6525">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sidR="00F26525" w:rsidRPr="00F26525">
          <w:rPr>
            <w:rFonts w:asciiTheme="majorHAnsi" w:eastAsiaTheme="majorEastAsia" w:hAnsiTheme="majorHAnsi" w:cstheme="majorBidi"/>
            <w:noProof/>
            <w:sz w:val="28"/>
            <w:szCs w:val="28"/>
          </w:rPr>
          <w:t>7</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14:paraId="43671DC9" w14:textId="77777777" w:rsidR="00E31F37" w:rsidRDefault="00E31F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10546" w14:textId="77777777" w:rsidR="00CC7C1E" w:rsidRDefault="00CC7C1E">
      <w:pPr>
        <w:spacing w:after="0" w:line="240" w:lineRule="auto"/>
      </w:pPr>
      <w:r>
        <w:separator/>
      </w:r>
    </w:p>
  </w:footnote>
  <w:footnote w:type="continuationSeparator" w:id="0">
    <w:p w14:paraId="1C2AF437" w14:textId="77777777" w:rsidR="00CC7C1E" w:rsidRDefault="00CC7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281F9" w14:textId="77777777" w:rsidR="00E31F37" w:rsidRDefault="00EC2307">
    <w:pPr>
      <w:pStyle w:val="Encabezado"/>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1CED"/>
    <w:multiLevelType w:val="hybridMultilevel"/>
    <w:tmpl w:val="B3461AB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AE4324"/>
    <w:multiLevelType w:val="hybridMultilevel"/>
    <w:tmpl w:val="21C84F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15:restartNumberingAfterBreak="0">
    <w:nsid w:val="10646D24"/>
    <w:multiLevelType w:val="hybridMultilevel"/>
    <w:tmpl w:val="919A6A1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BE7295"/>
    <w:multiLevelType w:val="hybridMultilevel"/>
    <w:tmpl w:val="0F4086D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15:restartNumberingAfterBreak="0">
    <w:nsid w:val="1BBA5E64"/>
    <w:multiLevelType w:val="hybridMultilevel"/>
    <w:tmpl w:val="A24CB680"/>
    <w:lvl w:ilvl="0" w:tplc="D8A0213E">
      <w:start w:val="6"/>
      <w:numFmt w:val="bullet"/>
      <w:lvlText w:val="-"/>
      <w:lvlJc w:val="left"/>
      <w:pPr>
        <w:ind w:left="720" w:hanging="360"/>
      </w:pPr>
      <w:rPr>
        <w:rFonts w:ascii="Century Schoolbook" w:eastAsiaTheme="minorHAnsi" w:hAnsi="Century Schoolbook"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A1003A"/>
    <w:multiLevelType w:val="hybridMultilevel"/>
    <w:tmpl w:val="C00C3BA8"/>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ADE073B"/>
    <w:multiLevelType w:val="hybridMultilevel"/>
    <w:tmpl w:val="3E3610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1E5F0E"/>
    <w:multiLevelType w:val="hybridMultilevel"/>
    <w:tmpl w:val="DF181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C213C7"/>
    <w:multiLevelType w:val="hybridMultilevel"/>
    <w:tmpl w:val="D452E05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A77341A"/>
    <w:multiLevelType w:val="hybridMultilevel"/>
    <w:tmpl w:val="0C78A68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2B0676"/>
    <w:multiLevelType w:val="hybridMultilevel"/>
    <w:tmpl w:val="14CE6548"/>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2"/>
  </w:num>
  <w:num w:numId="4">
    <w:abstractNumId w:val="5"/>
  </w:num>
  <w:num w:numId="5">
    <w:abstractNumId w:val="2"/>
  </w:num>
  <w:num w:numId="6">
    <w:abstractNumId w:val="5"/>
  </w:num>
  <w:num w:numId="7">
    <w:abstractNumId w:val="6"/>
  </w:num>
  <w:num w:numId="8">
    <w:abstractNumId w:val="9"/>
  </w:num>
  <w:num w:numId="9">
    <w:abstractNumId w:val="0"/>
  </w:num>
  <w:num w:numId="10">
    <w:abstractNumId w:val="8"/>
  </w:num>
  <w:num w:numId="11">
    <w:abstractNumId w:val="7"/>
  </w:num>
  <w:num w:numId="12">
    <w:abstractNumId w:val="12"/>
  </w:num>
  <w:num w:numId="13">
    <w:abstractNumId w:val="4"/>
  </w:num>
  <w:num w:numId="14">
    <w:abstractNumId w:val="3"/>
  </w:num>
  <w:num w:numId="15">
    <w:abstractNumId w:val="11"/>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ttachedTemplate r:id="rId1"/>
  <w:defaultTabStop w:val="720"/>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18"/>
    <w:rsid w:val="00036DAC"/>
    <w:rsid w:val="000F1F0D"/>
    <w:rsid w:val="00297CE1"/>
    <w:rsid w:val="002A5296"/>
    <w:rsid w:val="00323018"/>
    <w:rsid w:val="00386D6C"/>
    <w:rsid w:val="004E68C9"/>
    <w:rsid w:val="005C3A84"/>
    <w:rsid w:val="00720845"/>
    <w:rsid w:val="00837889"/>
    <w:rsid w:val="00867477"/>
    <w:rsid w:val="00890003"/>
    <w:rsid w:val="00915802"/>
    <w:rsid w:val="00996082"/>
    <w:rsid w:val="00AC6525"/>
    <w:rsid w:val="00B508DD"/>
    <w:rsid w:val="00C0582D"/>
    <w:rsid w:val="00C30EC6"/>
    <w:rsid w:val="00C5191A"/>
    <w:rsid w:val="00CC7C1E"/>
    <w:rsid w:val="00D755EC"/>
    <w:rsid w:val="00E31F37"/>
    <w:rsid w:val="00E67CDD"/>
    <w:rsid w:val="00EC2307"/>
    <w:rsid w:val="00F26525"/>
    <w:rsid w:val="00F828F7"/>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FEA073B"/>
  <w15:docId w15:val="{7A201C3E-9928-4A32-B9A8-857FAA4F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F0D"/>
    <w:rPr>
      <w:color w:val="414751" w:themeColor="text2" w:themeShade="BF"/>
      <w:sz w:val="24"/>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rsid w:val="00720845"/>
    <w:pPr>
      <w:spacing w:after="0"/>
      <w:outlineLvl w:val="1"/>
    </w:pPr>
    <w:rPr>
      <w:rFonts w:asciiTheme="majorHAnsi" w:hAnsiTheme="majorHAnsi"/>
      <w:sz w:val="32"/>
      <w:szCs w:val="28"/>
    </w:rPr>
  </w:style>
  <w:style w:type="paragraph" w:styleId="Ttulo3">
    <w:name w:val="heading 3"/>
    <w:basedOn w:val="Normal"/>
    <w:next w:val="Normal"/>
    <w:link w:val="Ttulo3Car"/>
    <w:uiPriority w:val="9"/>
    <w:unhideWhenUsed/>
    <w:qFormat/>
    <w:rsid w:val="00720845"/>
    <w:pPr>
      <w:spacing w:after="0"/>
      <w:outlineLvl w:val="2"/>
    </w:pPr>
    <w:rPr>
      <w:rFonts w:asciiTheme="majorHAnsi" w:hAnsiTheme="majorHAnsi"/>
      <w:spacing w:val="5"/>
      <w:sz w:val="28"/>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sid w:val="00720845"/>
    <w:rPr>
      <w:rFonts w:asciiTheme="majorHAnsi" w:hAnsiTheme="majorHAnsi"/>
      <w:color w:val="414751" w:themeColor="text2" w:themeShade="BF"/>
      <w:sz w:val="32"/>
      <w:szCs w:val="28"/>
    </w:rPr>
  </w:style>
  <w:style w:type="paragraph" w:styleId="Ttulo">
    <w:name w:val="Title"/>
    <w:basedOn w:val="Normal"/>
    <w:link w:val="TtuloCar"/>
    <w:uiPriority w:val="10"/>
    <w:qFormat/>
    <w:rsid w:val="00AC6525"/>
    <w:rPr>
      <w:rFonts w:asciiTheme="majorHAnsi" w:hAnsiTheme="majorHAnsi"/>
      <w:smallCaps/>
      <w:color w:val="0070C0"/>
      <w:spacing w:val="10"/>
      <w:sz w:val="48"/>
      <w:szCs w:val="48"/>
    </w:rPr>
  </w:style>
  <w:style w:type="character" w:customStyle="1" w:styleId="TtuloCar">
    <w:name w:val="Título Car"/>
    <w:basedOn w:val="Fuentedeprrafopredeter"/>
    <w:link w:val="Ttulo"/>
    <w:uiPriority w:val="10"/>
    <w:rsid w:val="00AC6525"/>
    <w:rPr>
      <w:rFonts w:asciiTheme="majorHAnsi" w:hAnsiTheme="majorHAnsi"/>
      <w:smallCaps/>
      <w:color w:val="0070C0"/>
      <w:spacing w:val="10"/>
      <w:sz w:val="48"/>
      <w:szCs w:val="48"/>
    </w:rPr>
  </w:style>
  <w:style w:type="paragraph" w:styleId="Subttulo">
    <w:name w:val="Subtitle"/>
    <w:basedOn w:val="Normal"/>
    <w:link w:val="SubttuloCar"/>
    <w:uiPriority w:val="11"/>
    <w:qFormat/>
    <w:rPr>
      <w:i/>
      <w:color w:val="575F6D" w:themeColor="text2"/>
      <w:spacing w:val="5"/>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sid w:val="00720845"/>
    <w:rPr>
      <w:rFonts w:asciiTheme="majorHAnsi" w:hAnsiTheme="majorHAnsi"/>
      <w:color w:val="414751" w:themeColor="text2" w:themeShade="BF"/>
      <w:spacing w:val="5"/>
      <w:sz w:val="28"/>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AC6525"/>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DC1">
    <w:name w:val="toc 1"/>
    <w:basedOn w:val="Normal"/>
    <w:next w:val="Normal"/>
    <w:autoRedefine/>
    <w:uiPriority w:val="39"/>
    <w:unhideWhenUsed/>
    <w:qFormat/>
    <w:rsid w:val="00AC6525"/>
    <w:pPr>
      <w:spacing w:after="100"/>
    </w:pPr>
  </w:style>
  <w:style w:type="paragraph" w:styleId="TDC2">
    <w:name w:val="toc 2"/>
    <w:basedOn w:val="Normal"/>
    <w:next w:val="Normal"/>
    <w:autoRedefine/>
    <w:uiPriority w:val="39"/>
    <w:unhideWhenUsed/>
    <w:qFormat/>
    <w:rsid w:val="00C30EC6"/>
    <w:pPr>
      <w:tabs>
        <w:tab w:val="right" w:leader="dot" w:pos="8395"/>
      </w:tabs>
      <w:spacing w:before="240" w:after="100"/>
      <w:ind w:left="200"/>
    </w:pPr>
  </w:style>
  <w:style w:type="character" w:styleId="Hipervnculo">
    <w:name w:val="Hyperlink"/>
    <w:basedOn w:val="Fuentedeprrafopredeter"/>
    <w:uiPriority w:val="99"/>
    <w:unhideWhenUsed/>
    <w:rsid w:val="00AC6525"/>
    <w:rPr>
      <w:color w:val="D2611C" w:themeColor="hyperlink"/>
      <w:u w:val="single"/>
    </w:rPr>
  </w:style>
  <w:style w:type="paragraph" w:styleId="TDC3">
    <w:name w:val="toc 3"/>
    <w:basedOn w:val="Normal"/>
    <w:next w:val="Normal"/>
    <w:autoRedefine/>
    <w:uiPriority w:val="39"/>
    <w:unhideWhenUsed/>
    <w:qFormat/>
    <w:rsid w:val="000F1F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va\AppData\Roaming\Microsoft\Plantilla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customXml" Target="../../customXml/item6.xml"/><Relationship Id="rId7" Type="http://schemas.openxmlformats.org/officeDocument/2006/relationships/fontTable" Target="fontTable.xml"/><Relationship Id="rId2" Type="http://schemas.openxmlformats.org/officeDocument/2006/relationships/customXml" Target="../../customXml/item5.xml"/><Relationship Id="rId1" Type="http://schemas.openxmlformats.org/officeDocument/2006/relationships/customXml" Target="../../customXml/item4.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8B3B0D40BB4536A2C47573CFF53F8C"/>
        <w:category>
          <w:name w:val="General"/>
          <w:gallery w:val="placeholder"/>
        </w:category>
        <w:types>
          <w:type w:val="bbPlcHdr"/>
        </w:types>
        <w:behaviors>
          <w:behavior w:val="content"/>
        </w:behaviors>
        <w:guid w:val="{CF47BDE5-5286-4890-9850-131089A54897}"/>
      </w:docPartPr>
      <w:docPartBody>
        <w:p w:rsidR="009A5C50" w:rsidRDefault="00A07407" w:rsidP="00A07407">
          <w:pPr>
            <w:pStyle w:val="7E8B3B0D40BB4536A2C47573CFF53F8C"/>
          </w:pPr>
          <w:r>
            <w:t>[Escriba el título del documento]</w:t>
          </w:r>
        </w:p>
      </w:docPartBody>
    </w:docPart>
    <w:docPart>
      <w:docPartPr>
        <w:name w:val="BD8A9C765265486186680412E556D4A1"/>
        <w:category>
          <w:name w:val="General"/>
          <w:gallery w:val="placeholder"/>
        </w:category>
        <w:types>
          <w:type w:val="bbPlcHdr"/>
        </w:types>
        <w:behaviors>
          <w:behavior w:val="content"/>
        </w:behaviors>
        <w:guid w:val="{98507963-8E23-4CB7-BCF7-1A6A1F55B87D}"/>
      </w:docPartPr>
      <w:docPartBody>
        <w:p w:rsidR="009A5C50" w:rsidRDefault="00A07407" w:rsidP="00A07407">
          <w:pPr>
            <w:pStyle w:val="BD8A9C765265486186680412E556D4A1"/>
          </w:pPr>
          <w: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07"/>
    <w:rsid w:val="00820E9F"/>
    <w:rsid w:val="009A5C50"/>
    <w:rsid w:val="00A074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rsid w:val="00A07407"/>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rsid w:val="00A07407"/>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B74C45E5CE4D1AA3155E0A2C34A1E2">
    <w:name w:val="F0B74C45E5CE4D1AA3155E0A2C34A1E2"/>
  </w:style>
  <w:style w:type="paragraph" w:customStyle="1" w:styleId="42B0FA5859FF4323B2EB52ED07D1910A">
    <w:name w:val="42B0FA5859FF4323B2EB52ED07D1910A"/>
  </w:style>
  <w:style w:type="character" w:customStyle="1" w:styleId="Ttulo1Car">
    <w:name w:val="Título 1 Car"/>
    <w:basedOn w:val="Fuentedeprrafopredeter"/>
    <w:link w:val="Ttulo1"/>
    <w:uiPriority w:val="1"/>
    <w:rsid w:val="00A07407"/>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sid w:val="00A07407"/>
    <w:rPr>
      <w:rFonts w:asciiTheme="majorHAnsi" w:eastAsiaTheme="minorHAnsi" w:hAnsiTheme="majorHAnsi"/>
      <w:color w:val="323E4F" w:themeColor="text2" w:themeShade="BF"/>
      <w:sz w:val="28"/>
      <w:szCs w:val="28"/>
    </w:rPr>
  </w:style>
  <w:style w:type="paragraph" w:customStyle="1" w:styleId="819814CAF7544405BDA511E0B71882CC">
    <w:name w:val="819814CAF7544405BDA511E0B71882CC"/>
  </w:style>
  <w:style w:type="paragraph" w:customStyle="1" w:styleId="5B83BD8E74AE4E3D970C694C33CE15D8">
    <w:name w:val="5B83BD8E74AE4E3D970C694C33CE15D8"/>
  </w:style>
  <w:style w:type="paragraph" w:customStyle="1" w:styleId="C5E1A2EE2BAA47E9876BEDE9F12D44FA">
    <w:name w:val="C5E1A2EE2BAA47E9876BEDE9F12D44FA"/>
  </w:style>
  <w:style w:type="paragraph" w:customStyle="1" w:styleId="74B7FE6AD09F46958524F6EFF51AADFD">
    <w:name w:val="74B7FE6AD09F46958524F6EFF51AADFD"/>
  </w:style>
  <w:style w:type="paragraph" w:customStyle="1" w:styleId="7E8B3B0D40BB4536A2C47573CFF53F8C">
    <w:name w:val="7E8B3B0D40BB4536A2C47573CFF53F8C"/>
    <w:rsid w:val="00A07407"/>
  </w:style>
  <w:style w:type="paragraph" w:customStyle="1" w:styleId="BD8A9C765265486186680412E556D4A1">
    <w:name w:val="BD8A9C765265486186680412E556D4A1"/>
    <w:rsid w:val="00A07407"/>
  </w:style>
  <w:style w:type="paragraph" w:customStyle="1" w:styleId="4C697933B9994E5EAFAA23400F68C8C2">
    <w:name w:val="4C697933B9994E5EAFAA23400F68C8C2"/>
    <w:rsid w:val="00A074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Benamo Sebastián</PublishDate>
  <Abstract>Se trata de un proyecto realizado para la materia Ingeniería de Aplicaciones, que consiste en la implementación de una página web donde los alumnos de las universidades podrán comprar y intercambiar artículos usados, tales como apuntes, libros o fotocopias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overPageProperties xmlns="http://schemas.microsoft.com/office/2006/coverPageProps">
  <PublishDate>Benamo Sebastián</PublishDate>
  <Abstract>Se trata de un proyecto realizado para la materia Ingeniería de Aplicaciones, que consiste en la implementación de una página web donde los alumnos de las universidades podrán comprar y intercambiar artículos usados, tales como apuntes, libros o fotocopias</Abstract>
  <CompanyAddress/>
  <CompanyPhone/>
  <CompanyFax/>
  <CompanyEmail/>
</CoverPage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A61B8DF2-56FA-4AE5-BAD8-4CF35FEAB2E3}">
  <ds:schemaRefs>
    <ds:schemaRef ds:uri="http://schemas.openxmlformats.org/officeDocument/2006/bibliography"/>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A244B30F-A14B-4CBA-9C8A-6CB1D40D9641}">
  <ds:schemaRefs>
    <ds:schemaRef ds:uri="http://schemas.openxmlformats.org/officeDocument/2006/bibliography"/>
  </ds:schemaRefs>
</ds:datastoreItem>
</file>

<file path=customXml/itemProps6.xml><?xml version="1.0" encoding="utf-8"?>
<ds:datastoreItem xmlns:ds="http://schemas.openxmlformats.org/officeDocument/2006/customXml" ds:itemID="{A3BBDE17-6AF9-4E78-AF69-AFEAE23A20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272</TotalTime>
  <Pages>8</Pages>
  <Words>1236</Words>
  <Characters>6803</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Intercambios Universitarios</vt: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Intercambios Universitarios</dc:title>
  <dc:subject>El sitio de compra y venta de material universitario</dc:subject>
  <dc:creator>salvador catalfamo</dc:creator>
  <cp:keywords/>
  <dc:description/>
  <cp:lastModifiedBy>salvador catalfamo</cp:lastModifiedBy>
  <cp:revision>2</cp:revision>
  <dcterms:created xsi:type="dcterms:W3CDTF">2018-12-04T04:23:00Z</dcterms:created>
  <dcterms:modified xsi:type="dcterms:W3CDTF">2018-12-04T23:48:00Z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